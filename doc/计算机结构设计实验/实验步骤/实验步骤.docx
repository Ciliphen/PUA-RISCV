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0194" w14:textId="5265BD5E" w:rsidR="005B6CE3" w:rsidRDefault="009445DD" w:rsidP="000F38FC">
      <w:pPr>
        <w:pStyle w:val="1"/>
      </w:pPr>
      <w:r>
        <w:rPr>
          <w:rFonts w:hint="eastAsia"/>
        </w:rPr>
        <w:t>实验步骤</w:t>
      </w:r>
    </w:p>
    <w:p w14:paraId="20F182D6" w14:textId="64F12183" w:rsidR="00405C4D" w:rsidRDefault="007814C2" w:rsidP="007814C2">
      <w:pPr>
        <w:pStyle w:val="2"/>
      </w:pPr>
      <w:r>
        <w:rPr>
          <w:rFonts w:hint="eastAsia"/>
        </w:rPr>
        <w:t>环境配置</w:t>
      </w:r>
    </w:p>
    <w:p w14:paraId="119F88EB" w14:textId="456FF8AF" w:rsidR="007814C2" w:rsidRDefault="006921B7" w:rsidP="00EA1DB8">
      <w:pPr>
        <w:pStyle w:val="3"/>
      </w:pPr>
      <w:r>
        <w:rPr>
          <w:rFonts w:hint="eastAsia"/>
        </w:rPr>
        <w:t>安装</w:t>
      </w:r>
      <w:r w:rsidR="00EA1DB8">
        <w:rPr>
          <w:rFonts w:hint="eastAsia"/>
        </w:rPr>
        <w:t>Linux</w:t>
      </w:r>
      <w:r>
        <w:rPr>
          <w:rFonts w:hint="eastAsia"/>
        </w:rPr>
        <w:t>操作系统</w:t>
      </w:r>
    </w:p>
    <w:p w14:paraId="12F2298D" w14:textId="0127CAB3" w:rsidR="00EA1DB8" w:rsidRDefault="00EA1DB8" w:rsidP="00EA1DB8">
      <w:pPr>
        <w:pStyle w:val="a3"/>
        <w:ind w:firstLine="420"/>
      </w:pPr>
      <w:r>
        <w:rPr>
          <w:rFonts w:hint="eastAsia"/>
        </w:rPr>
        <w:t>由于仿真需要使用到</w:t>
      </w:r>
      <w:proofErr w:type="spellStart"/>
      <w:r>
        <w:rPr>
          <w:rFonts w:hint="eastAsia"/>
        </w:rPr>
        <w:t>Verilator</w:t>
      </w:r>
      <w:proofErr w:type="spellEnd"/>
      <w:r>
        <w:rPr>
          <w:rFonts w:hint="eastAsia"/>
        </w:rPr>
        <w:t>，因此</w:t>
      </w:r>
      <w:r w:rsidR="00071960">
        <w:rPr>
          <w:rFonts w:hint="eastAsia"/>
        </w:rPr>
        <w:t>需要准备一个</w:t>
      </w:r>
      <w:r w:rsidR="00071960">
        <w:rPr>
          <w:rFonts w:hint="eastAsia"/>
        </w:rPr>
        <w:t>Linux</w:t>
      </w:r>
      <w:r w:rsidR="00071960">
        <w:rPr>
          <w:rFonts w:hint="eastAsia"/>
        </w:rPr>
        <w:t>环境，可以使用</w:t>
      </w:r>
      <w:r w:rsidR="003F1B3D">
        <w:rPr>
          <w:rFonts w:hint="eastAsia"/>
        </w:rPr>
        <w:t>虚拟机软件安装</w:t>
      </w:r>
      <w:r w:rsidR="00071960">
        <w:rPr>
          <w:rFonts w:hint="eastAsia"/>
        </w:rPr>
        <w:t>Ubuntu</w:t>
      </w:r>
      <w:r w:rsidR="00071960">
        <w:rPr>
          <w:rFonts w:hint="eastAsia"/>
        </w:rPr>
        <w:t>也可以使用</w:t>
      </w:r>
      <w:r w:rsidR="00071960">
        <w:rPr>
          <w:rFonts w:hint="eastAsia"/>
        </w:rPr>
        <w:t>Windows</w:t>
      </w:r>
      <w:r w:rsidR="00071960">
        <w:rPr>
          <w:rFonts w:hint="eastAsia"/>
        </w:rPr>
        <w:t>自带的</w:t>
      </w:r>
      <w:r w:rsidR="00071960">
        <w:rPr>
          <w:rFonts w:hint="eastAsia"/>
        </w:rPr>
        <w:t>WSL</w:t>
      </w:r>
      <w:r w:rsidR="00071960">
        <w:t>2</w:t>
      </w:r>
      <w:r w:rsidR="003F1B3D">
        <w:rPr>
          <w:rFonts w:hint="eastAsia"/>
        </w:rPr>
        <w:t>安装对应的</w:t>
      </w:r>
      <w:r w:rsidR="003F1B3D">
        <w:rPr>
          <w:rFonts w:hint="eastAsia"/>
        </w:rPr>
        <w:t>Ubuntu</w:t>
      </w:r>
      <w:r w:rsidR="003F1B3D">
        <w:rPr>
          <w:rFonts w:hint="eastAsia"/>
        </w:rPr>
        <w:t>版本</w:t>
      </w:r>
      <w:r w:rsidR="00071960">
        <w:rPr>
          <w:rFonts w:hint="eastAsia"/>
        </w:rPr>
        <w:t>。</w:t>
      </w:r>
    </w:p>
    <w:p w14:paraId="5941BFC0" w14:textId="748EF246" w:rsidR="008663FB" w:rsidRDefault="003F1B3D" w:rsidP="00CF00C6">
      <w:pPr>
        <w:pStyle w:val="a3"/>
        <w:ind w:firstLine="420"/>
        <w:rPr>
          <w:rFonts w:hint="eastAsia"/>
        </w:rPr>
      </w:pPr>
      <w:r>
        <w:rPr>
          <w:rFonts w:hint="eastAsia"/>
        </w:rPr>
        <w:t>这里推荐使用</w:t>
      </w:r>
      <w:r>
        <w:rPr>
          <w:rFonts w:hint="eastAsia"/>
        </w:rPr>
        <w:t>2</w:t>
      </w:r>
      <w:r>
        <w:t>2.04</w:t>
      </w:r>
      <w:r>
        <w:rPr>
          <w:rFonts w:hint="eastAsia"/>
        </w:rPr>
        <w:t>版本的</w:t>
      </w:r>
      <w:r>
        <w:rPr>
          <w:rFonts w:hint="eastAsia"/>
        </w:rPr>
        <w:t>Ubuntu</w:t>
      </w:r>
      <w:r>
        <w:rPr>
          <w:rFonts w:hint="eastAsia"/>
        </w:rPr>
        <w:t>。</w:t>
      </w:r>
    </w:p>
    <w:p w14:paraId="04C8261D" w14:textId="392FEC84" w:rsidR="006921B7" w:rsidRDefault="008663FB" w:rsidP="008663FB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Verilator</w:t>
      </w:r>
      <w:proofErr w:type="spellEnd"/>
    </w:p>
    <w:p w14:paraId="7E9159D1" w14:textId="5A8F597C" w:rsidR="008663FB" w:rsidRDefault="009A1481" w:rsidP="008663FB">
      <w:pPr>
        <w:pStyle w:val="a3"/>
        <w:ind w:firstLine="420"/>
      </w:pPr>
      <w:r>
        <w:rPr>
          <w:rFonts w:hint="eastAsia"/>
        </w:rPr>
        <w:t>官方安装手册：</w:t>
      </w:r>
      <w:hyperlink r:id="rId8" w:history="1">
        <w:r w:rsidR="008663FB">
          <w:rPr>
            <w:rStyle w:val="af5"/>
          </w:rPr>
          <w:t>Installation — Verilator Devel 5.021 documentation</w:t>
        </w:r>
      </w:hyperlink>
    </w:p>
    <w:p w14:paraId="4868CEC1" w14:textId="38C83992" w:rsidR="009A1481" w:rsidRDefault="009A1481" w:rsidP="008663FB">
      <w:pPr>
        <w:pStyle w:val="a3"/>
        <w:ind w:firstLine="420"/>
      </w:pPr>
      <w:r>
        <w:rPr>
          <w:rFonts w:hint="eastAsia"/>
        </w:rPr>
        <w:t>在</w:t>
      </w:r>
      <w:r w:rsidR="007C38C6">
        <w:rPr>
          <w:rFonts w:hint="eastAsia"/>
        </w:rPr>
        <w:t>Linux</w:t>
      </w:r>
      <w:r w:rsidR="007C38C6">
        <w:rPr>
          <w:rFonts w:hint="eastAsia"/>
        </w:rPr>
        <w:t>终端中依次输入如下命令：</w:t>
      </w:r>
    </w:p>
    <w:p w14:paraId="56A87671" w14:textId="0D9EF008" w:rsidR="007C38C6" w:rsidRPr="007C38C6" w:rsidRDefault="00855E13" w:rsidP="007C38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$</w:t>
      </w:r>
      <w:proofErr w:type="spellStart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sudo</w:t>
      </w:r>
      <w:proofErr w:type="spellEnd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apt-get install git help2man </w:t>
      </w:r>
      <w:proofErr w:type="spellStart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perl</w:t>
      </w:r>
      <w:proofErr w:type="spellEnd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python3 make </w:t>
      </w:r>
      <w:proofErr w:type="spellStart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autoconf</w:t>
      </w:r>
      <w:proofErr w:type="spellEnd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g++ flex bison </w:t>
      </w:r>
      <w:proofErr w:type="spellStart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ccache</w:t>
      </w:r>
      <w:proofErr w:type="spellEnd"/>
    </w:p>
    <w:p w14:paraId="17D4A086" w14:textId="1AB92315" w:rsidR="007C38C6" w:rsidRPr="007C38C6" w:rsidRDefault="00855E13" w:rsidP="007C38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$</w:t>
      </w:r>
      <w:proofErr w:type="spellStart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sudo</w:t>
      </w:r>
      <w:proofErr w:type="spellEnd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apt-get install </w:t>
      </w:r>
      <w:proofErr w:type="spellStart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libgoogle</w:t>
      </w:r>
      <w:proofErr w:type="spellEnd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-</w:t>
      </w:r>
      <w:proofErr w:type="spellStart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perftools</w:t>
      </w:r>
      <w:proofErr w:type="spellEnd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-dev </w:t>
      </w:r>
      <w:proofErr w:type="spellStart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numactl</w:t>
      </w:r>
      <w:proofErr w:type="spellEnd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perl</w:t>
      </w:r>
      <w:proofErr w:type="spellEnd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-doc</w:t>
      </w:r>
    </w:p>
    <w:p w14:paraId="531EF57E" w14:textId="148387B8" w:rsidR="007C38C6" w:rsidRPr="007C38C6" w:rsidRDefault="00855E13" w:rsidP="007C38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$</w:t>
      </w:r>
      <w:proofErr w:type="spellStart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sudo</w:t>
      </w:r>
      <w:proofErr w:type="spellEnd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apt-get install libfl2  # </w:t>
      </w:r>
      <w:r w:rsidR="0034689B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如果报错忽略即可</w:t>
      </w:r>
    </w:p>
    <w:p w14:paraId="65BCC12E" w14:textId="65A09F55" w:rsidR="007C38C6" w:rsidRPr="007C38C6" w:rsidRDefault="00855E13" w:rsidP="007C38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$</w:t>
      </w:r>
      <w:proofErr w:type="spellStart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sudo</w:t>
      </w:r>
      <w:proofErr w:type="spellEnd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apt-get install </w:t>
      </w:r>
      <w:proofErr w:type="spellStart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libfl</w:t>
      </w:r>
      <w:proofErr w:type="spellEnd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-dev  # </w:t>
      </w:r>
      <w:r w:rsidR="0034689B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如果报错忽略即可</w:t>
      </w:r>
    </w:p>
    <w:p w14:paraId="154BFCD2" w14:textId="45FA82AE" w:rsidR="007C38C6" w:rsidRPr="007C38C6" w:rsidRDefault="00855E13" w:rsidP="007C38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$</w:t>
      </w:r>
      <w:proofErr w:type="spellStart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sudo</w:t>
      </w:r>
      <w:proofErr w:type="spellEnd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apt-get install </w:t>
      </w:r>
      <w:proofErr w:type="spellStart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zlibc</w:t>
      </w:r>
      <w:proofErr w:type="spellEnd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zlib1g zlib1g-dev  # </w:t>
      </w:r>
      <w:r w:rsidR="0034689B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如果报错忽略即可</w:t>
      </w:r>
    </w:p>
    <w:p w14:paraId="1F2EC87A" w14:textId="77777777" w:rsidR="007C38C6" w:rsidRPr="007C38C6" w:rsidRDefault="007C38C6" w:rsidP="007C38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60CDAF09" w14:textId="579AA270" w:rsidR="007C38C6" w:rsidRPr="007C38C6" w:rsidRDefault="00855E13" w:rsidP="007C38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$</w:t>
      </w:r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git clone https://github.com/verilator/verilator   # 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拉取</w:t>
      </w:r>
      <w:proofErr w:type="spellStart"/>
      <w:r w:rsidR="002F58EC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verilator</w:t>
      </w:r>
      <w:proofErr w:type="spellEnd"/>
      <w:r w:rsidR="002F58EC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的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仓库</w:t>
      </w:r>
      <w:r w:rsidR="00E50E7C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，执行过一次即可</w:t>
      </w:r>
    </w:p>
    <w:p w14:paraId="4DC0C762" w14:textId="77777777" w:rsidR="007C38C6" w:rsidRPr="007C38C6" w:rsidRDefault="007C38C6" w:rsidP="007C38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77ADCFA4" w14:textId="5D98EDED" w:rsidR="007C38C6" w:rsidRPr="007C38C6" w:rsidRDefault="007C38C6" w:rsidP="007C38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# </w:t>
      </w:r>
      <w:r w:rsidR="00855E13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每次进行安装时都需要输入</w:t>
      </w:r>
      <w:r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:</w:t>
      </w:r>
    </w:p>
    <w:p w14:paraId="46DC4DBE" w14:textId="785D6B9A" w:rsidR="007C38C6" w:rsidRPr="007C38C6" w:rsidRDefault="00855E13" w:rsidP="007C38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$</w:t>
      </w:r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unset VERILATOR_ROOT</w:t>
      </w:r>
    </w:p>
    <w:p w14:paraId="0C9F5C93" w14:textId="64A6784D" w:rsidR="007C38C6" w:rsidRPr="007C38C6" w:rsidRDefault="00855E13" w:rsidP="007C38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$</w:t>
      </w:r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cd </w:t>
      </w:r>
      <w:proofErr w:type="spellStart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verilator</w:t>
      </w:r>
      <w:proofErr w:type="spellEnd"/>
    </w:p>
    <w:p w14:paraId="46D5C4BD" w14:textId="4D2EB0C3" w:rsidR="007C38C6" w:rsidRPr="007C38C6" w:rsidRDefault="00855E13" w:rsidP="007C38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$</w:t>
      </w:r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git checkout v</w:t>
      </w:r>
      <w:r w:rsid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5.010</w:t>
      </w:r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# </w:t>
      </w:r>
      <w:r w:rsidR="002F58EC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推荐安装使用</w:t>
      </w:r>
      <w:r w:rsidR="002F58EC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5</w:t>
      </w:r>
      <w:r w:rsidR="002F58EC">
        <w:rPr>
          <w:rFonts w:ascii="Consolas" w:eastAsia="宋体" w:hAnsi="Consolas" w:cs="宋体"/>
          <w:color w:val="404040"/>
          <w:kern w:val="0"/>
          <w:sz w:val="18"/>
          <w:szCs w:val="18"/>
        </w:rPr>
        <w:t>.010</w:t>
      </w:r>
      <w:r w:rsidR="002F58EC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版本</w:t>
      </w:r>
    </w:p>
    <w:p w14:paraId="11E96359" w14:textId="77777777" w:rsidR="007C38C6" w:rsidRPr="007C38C6" w:rsidRDefault="007C38C6" w:rsidP="007C38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41951B42" w14:textId="6F4BE7E0" w:rsidR="007C38C6" w:rsidRPr="007C38C6" w:rsidRDefault="002F58EC" w:rsidP="007C38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$</w:t>
      </w:r>
      <w:proofErr w:type="spellStart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autoconf</w:t>
      </w:r>
      <w:proofErr w:type="spellEnd"/>
    </w:p>
    <w:p w14:paraId="10438939" w14:textId="40A40476" w:rsidR="007C38C6" w:rsidRPr="007C38C6" w:rsidRDefault="002F58EC" w:rsidP="007C38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gramStart"/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$</w:t>
      </w:r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./</w:t>
      </w:r>
      <w:proofErr w:type="gramEnd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configure</w:t>
      </w:r>
    </w:p>
    <w:p w14:paraId="09F405CF" w14:textId="7B211EB5" w:rsidR="007C38C6" w:rsidRPr="007C38C6" w:rsidRDefault="002F58EC" w:rsidP="007C38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$</w:t>
      </w:r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make -j `</w:t>
      </w:r>
      <w:proofErr w:type="spellStart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nproc</w:t>
      </w:r>
      <w:proofErr w:type="spellEnd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`  # </w:t>
      </w:r>
      <w:r w:rsidR="00E50E7C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如果</w:t>
      </w:r>
      <w:proofErr w:type="gramStart"/>
      <w:r w:rsidR="00E50E7C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报错请尝试</w:t>
      </w:r>
      <w:proofErr w:type="gramEnd"/>
      <w:r w:rsidR="00E50E7C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直接输入</w:t>
      </w:r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make</w:t>
      </w:r>
      <w:r w:rsidR="00E50E7C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命令</w:t>
      </w:r>
    </w:p>
    <w:p w14:paraId="718F8F38" w14:textId="564A499F" w:rsidR="007C38C6" w:rsidRPr="007C38C6" w:rsidRDefault="002F58EC" w:rsidP="007C38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$</w:t>
      </w:r>
      <w:proofErr w:type="spellStart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>sudo</w:t>
      </w:r>
      <w:proofErr w:type="spellEnd"/>
      <w:r w:rsidR="007C38C6" w:rsidRPr="007C38C6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make install</w:t>
      </w:r>
    </w:p>
    <w:p w14:paraId="74556B28" w14:textId="3B672828" w:rsidR="007C38C6" w:rsidRDefault="001F48DF" w:rsidP="008663FB">
      <w:pPr>
        <w:pStyle w:val="a3"/>
        <w:ind w:firstLine="420"/>
      </w:pPr>
      <w:r>
        <w:rPr>
          <w:rFonts w:hint="eastAsia"/>
        </w:rPr>
        <w:t>经过以上步骤，</w:t>
      </w:r>
      <w:proofErr w:type="spellStart"/>
      <w:r>
        <w:rPr>
          <w:rFonts w:hint="eastAsia"/>
        </w:rPr>
        <w:t>verilator</w:t>
      </w:r>
      <w:proofErr w:type="spellEnd"/>
      <w:r>
        <w:rPr>
          <w:rFonts w:hint="eastAsia"/>
        </w:rPr>
        <w:t>应该已经安装完毕，可以在终端中输入以下命令测试是否安装成功：</w:t>
      </w:r>
    </w:p>
    <w:p w14:paraId="0B04833A" w14:textId="43C61548" w:rsidR="0003357C" w:rsidRPr="007C38C6" w:rsidRDefault="0003357C" w:rsidP="000335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$</w:t>
      </w:r>
      <w:proofErr w:type="spellStart"/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verilator</w:t>
      </w:r>
      <w:proofErr w:type="spellEnd"/>
      <w:r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–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version</w:t>
      </w:r>
    </w:p>
    <w:p w14:paraId="7F7C683C" w14:textId="058E290D" w:rsidR="001F48DF" w:rsidRDefault="0003357C" w:rsidP="008663FB">
      <w:pPr>
        <w:pStyle w:val="a3"/>
        <w:ind w:firstLine="420"/>
      </w:pPr>
      <w:r>
        <w:rPr>
          <w:rFonts w:hint="eastAsia"/>
        </w:rPr>
        <w:t>如果正确的输出了版本号，则说明安装成功</w:t>
      </w:r>
      <w:r w:rsidR="00CF00C6">
        <w:rPr>
          <w:rFonts w:hint="eastAsia"/>
        </w:rPr>
        <w:t>；</w:t>
      </w:r>
      <w:r>
        <w:rPr>
          <w:rFonts w:hint="eastAsia"/>
        </w:rPr>
        <w:t>如果报错，可以尝试</w:t>
      </w:r>
      <w:r w:rsidR="00CF00C6">
        <w:rPr>
          <w:rFonts w:hint="eastAsia"/>
        </w:rPr>
        <w:t>重新安装。</w:t>
      </w:r>
    </w:p>
    <w:p w14:paraId="4C22CEFE" w14:textId="301E38B9" w:rsidR="0029694E" w:rsidRDefault="0029694E" w:rsidP="002A0B42">
      <w:pPr>
        <w:pStyle w:val="3"/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gtkwave</w:t>
      </w:r>
      <w:proofErr w:type="spellEnd"/>
    </w:p>
    <w:p w14:paraId="1272D522" w14:textId="14C4C67F" w:rsidR="002A600C" w:rsidRPr="002A600C" w:rsidRDefault="002A600C" w:rsidP="002A600C">
      <w:pPr>
        <w:pStyle w:val="a3"/>
        <w:ind w:firstLine="420"/>
        <w:rPr>
          <w:rFonts w:hint="eastAsia"/>
        </w:rPr>
      </w:pPr>
      <w:r>
        <w:rPr>
          <w:rFonts w:hint="eastAsia"/>
        </w:rPr>
        <w:t>在终端中输入，以下命令即可完成安装：</w:t>
      </w:r>
    </w:p>
    <w:p w14:paraId="08F4BDB3" w14:textId="7B42252E" w:rsidR="002A600C" w:rsidRPr="007C38C6" w:rsidRDefault="002A600C" w:rsidP="002A60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$</w:t>
      </w:r>
      <w:proofErr w:type="spellStart"/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sudo</w:t>
      </w:r>
      <w:proofErr w:type="spellEnd"/>
      <w:r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apt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-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get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install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gtkwave</w:t>
      </w:r>
      <w:proofErr w:type="spellEnd"/>
    </w:p>
    <w:p w14:paraId="0E51556F" w14:textId="77777777" w:rsidR="0029694E" w:rsidRPr="0029694E" w:rsidRDefault="0029694E" w:rsidP="0029694E">
      <w:pPr>
        <w:pStyle w:val="a3"/>
        <w:ind w:firstLine="420"/>
        <w:rPr>
          <w:rFonts w:hint="eastAsia"/>
        </w:rPr>
      </w:pPr>
    </w:p>
    <w:p w14:paraId="39C997DD" w14:textId="6639A2AE" w:rsidR="002A0B42" w:rsidRDefault="002A0B42" w:rsidP="002A0B42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java</w:t>
      </w:r>
    </w:p>
    <w:p w14:paraId="19847020" w14:textId="7E0CBFE5" w:rsidR="002A0B42" w:rsidRDefault="001E059A" w:rsidP="002A0B42">
      <w:pPr>
        <w:pStyle w:val="a3"/>
        <w:ind w:firstLine="420"/>
      </w:pPr>
      <w:r>
        <w:rPr>
          <w:rFonts w:hint="eastAsia"/>
        </w:rPr>
        <w:t>先检查机器中是否已经安装有</w:t>
      </w:r>
      <w:r>
        <w:rPr>
          <w:rFonts w:hint="eastAsia"/>
        </w:rPr>
        <w:t>java</w:t>
      </w:r>
      <w:r>
        <w:rPr>
          <w:rFonts w:hint="eastAsia"/>
        </w:rPr>
        <w:t>环境，</w:t>
      </w:r>
      <w:r w:rsidR="002A0B42">
        <w:rPr>
          <w:rFonts w:hint="eastAsia"/>
        </w:rPr>
        <w:t>在终端中输入：</w:t>
      </w:r>
    </w:p>
    <w:p w14:paraId="6F2F2956" w14:textId="43B50250" w:rsidR="001E059A" w:rsidRPr="007C38C6" w:rsidRDefault="001E059A" w:rsidP="001E0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$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java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–-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version</w:t>
      </w:r>
    </w:p>
    <w:p w14:paraId="164D17D9" w14:textId="0F518F73" w:rsidR="002A0B42" w:rsidRDefault="005F112D" w:rsidP="002A0B42">
      <w:pPr>
        <w:pStyle w:val="a3"/>
        <w:ind w:firstLine="420"/>
      </w:pPr>
      <w:r>
        <w:rPr>
          <w:rFonts w:hint="eastAsia"/>
        </w:rPr>
        <w:t>如果已经装有</w:t>
      </w:r>
      <w:r>
        <w:rPr>
          <w:rFonts w:hint="eastAsia"/>
        </w:rPr>
        <w:t>java</w:t>
      </w:r>
      <w:r>
        <w:rPr>
          <w:rFonts w:hint="eastAsia"/>
        </w:rPr>
        <w:t>，则可跳过此步骤。</w:t>
      </w:r>
    </w:p>
    <w:p w14:paraId="297A652D" w14:textId="38100171" w:rsidR="00FA1DB1" w:rsidRDefault="00FA1DB1" w:rsidP="00FA1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$</w:t>
      </w:r>
      <w:proofErr w:type="spellStart"/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sudo</w:t>
      </w:r>
      <w:proofErr w:type="spellEnd"/>
      <w:r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apt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-get install openjdk-11-jdk</w:t>
      </w:r>
    </w:p>
    <w:p w14:paraId="59140DD6" w14:textId="1970D9FD" w:rsidR="00FB49DE" w:rsidRDefault="00FB49DE" w:rsidP="00FA1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$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java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–-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version</w:t>
      </w:r>
    </w:p>
    <w:p w14:paraId="596B16FD" w14:textId="214DEB74" w:rsidR="00FA1DB1" w:rsidRDefault="00FA1DB1" w:rsidP="00FA1DB1">
      <w:pPr>
        <w:pStyle w:val="a3"/>
        <w:ind w:firstLine="420"/>
      </w:pPr>
      <w:r>
        <w:rPr>
          <w:rFonts w:hint="eastAsia"/>
        </w:rPr>
        <w:t>输入上述命令后，</w:t>
      </w:r>
      <w:r w:rsidR="00FB49DE">
        <w:rPr>
          <w:rFonts w:hint="eastAsia"/>
        </w:rPr>
        <w:t>如果成功输出版本信息，则表示安装成功。</w:t>
      </w:r>
    </w:p>
    <w:p w14:paraId="454E767D" w14:textId="3ED1A86E" w:rsidR="00FB49DE" w:rsidRDefault="00FB49DE" w:rsidP="00FB49DE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mill</w:t>
      </w:r>
    </w:p>
    <w:p w14:paraId="0C37538A" w14:textId="7493C7E4" w:rsidR="00FB49DE" w:rsidRPr="00FB49DE" w:rsidRDefault="00FB49DE" w:rsidP="00FB49DE">
      <w:pPr>
        <w:pStyle w:val="a3"/>
        <w:ind w:firstLine="420"/>
        <w:rPr>
          <w:rFonts w:hint="eastAsia"/>
        </w:rPr>
      </w:pPr>
      <w:r>
        <w:rPr>
          <w:rFonts w:hint="eastAsia"/>
        </w:rPr>
        <w:t>在终端中输入以下命令</w:t>
      </w:r>
      <w:r w:rsidR="00FD059A">
        <w:rPr>
          <w:rFonts w:hint="eastAsia"/>
        </w:rPr>
        <w:t>，即可完成安装：</w:t>
      </w:r>
    </w:p>
    <w:p w14:paraId="599D32D7" w14:textId="646875E1" w:rsidR="00FB49DE" w:rsidRDefault="00FB49DE" w:rsidP="00FB49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$</w:t>
      </w:r>
      <w:r w:rsidRPr="00FB49DE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curl -L https://github.com/com-lihaoyi/mill/releases/download/0.11.6/0.11.6 &gt; mill &amp;&amp; </w:t>
      </w:r>
      <w:proofErr w:type="spellStart"/>
      <w:r w:rsidRPr="00FB49DE">
        <w:rPr>
          <w:rFonts w:ascii="Consolas" w:eastAsia="宋体" w:hAnsi="Consolas" w:cs="宋体"/>
          <w:color w:val="404040"/>
          <w:kern w:val="0"/>
          <w:sz w:val="18"/>
          <w:szCs w:val="18"/>
        </w:rPr>
        <w:t>chmod</w:t>
      </w:r>
      <w:proofErr w:type="spellEnd"/>
      <w:r w:rsidRPr="00FB49DE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+x mill</w:t>
      </w:r>
    </w:p>
    <w:p w14:paraId="167F22EA" w14:textId="7E45F63E" w:rsidR="00FD059A" w:rsidRDefault="00FD059A" w:rsidP="00FB49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$</w:t>
      </w:r>
      <w:r w:rsidR="001F47F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mv mill </w:t>
      </w:r>
      <w:r w:rsidRPr="00FD059A">
        <w:rPr>
          <w:rFonts w:ascii="Consolas" w:eastAsia="宋体" w:hAnsi="Consolas" w:cs="宋体"/>
          <w:color w:val="404040"/>
          <w:kern w:val="0"/>
          <w:sz w:val="18"/>
          <w:szCs w:val="18"/>
        </w:rPr>
        <w:t>/</w:t>
      </w:r>
      <w:proofErr w:type="spellStart"/>
      <w:r w:rsidRPr="00FD059A">
        <w:rPr>
          <w:rFonts w:ascii="Consolas" w:eastAsia="宋体" w:hAnsi="Consolas" w:cs="宋体"/>
          <w:color w:val="404040"/>
          <w:kern w:val="0"/>
          <w:sz w:val="18"/>
          <w:szCs w:val="18"/>
        </w:rPr>
        <w:t>usr</w:t>
      </w:r>
      <w:proofErr w:type="spellEnd"/>
      <w:r w:rsidRPr="00FD059A">
        <w:rPr>
          <w:rFonts w:ascii="Consolas" w:eastAsia="宋体" w:hAnsi="Consolas" w:cs="宋体"/>
          <w:color w:val="404040"/>
          <w:kern w:val="0"/>
          <w:sz w:val="18"/>
          <w:szCs w:val="18"/>
        </w:rPr>
        <w:t>/bin/mill</w:t>
      </w:r>
    </w:p>
    <w:p w14:paraId="5D04B563" w14:textId="0CE5ECC9" w:rsidR="001F47FB" w:rsidRDefault="001F47FB" w:rsidP="00FB49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$mill --version</w:t>
      </w:r>
    </w:p>
    <w:p w14:paraId="60EB1B38" w14:textId="04DAAD6F" w:rsidR="001F47FB" w:rsidRDefault="001F47FB" w:rsidP="001F47FB">
      <w:pPr>
        <w:pStyle w:val="a3"/>
        <w:ind w:firstLine="420"/>
      </w:pPr>
      <w:r>
        <w:rPr>
          <w:rFonts w:hint="eastAsia"/>
        </w:rPr>
        <w:t>如果成功输出版本信息，则表明安装成功。</w:t>
      </w:r>
    </w:p>
    <w:p w14:paraId="543C22BC" w14:textId="5175BEB2" w:rsidR="00212F19" w:rsidRDefault="00212F19" w:rsidP="00212F19">
      <w:pPr>
        <w:pStyle w:val="3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Vivado</w:t>
      </w:r>
      <w:proofErr w:type="spellEnd"/>
    </w:p>
    <w:p w14:paraId="741A7986" w14:textId="773419D3" w:rsidR="001F47FB" w:rsidRPr="00FB49DE" w:rsidRDefault="001074D4" w:rsidP="001F47FB">
      <w:pPr>
        <w:pStyle w:val="3"/>
        <w:rPr>
          <w:rFonts w:hint="eastAsia"/>
        </w:rPr>
      </w:pPr>
      <w:r>
        <w:rPr>
          <w:rFonts w:hint="eastAsia"/>
        </w:rPr>
        <w:t>获取实验框架</w:t>
      </w:r>
    </w:p>
    <w:p w14:paraId="46F8EF24" w14:textId="2483D359" w:rsidR="005F112D" w:rsidRDefault="00A476DA" w:rsidP="002A0B42">
      <w:pPr>
        <w:pStyle w:val="a3"/>
        <w:ind w:firstLine="420"/>
      </w:pPr>
      <w:r>
        <w:rPr>
          <w:rFonts w:hint="eastAsia"/>
        </w:rPr>
        <w:t>在不含中文字符的路径下解压实验框架的压缩包。</w:t>
      </w:r>
    </w:p>
    <w:p w14:paraId="704FD18C" w14:textId="18FC23C5" w:rsidR="00356115" w:rsidRDefault="00356115" w:rsidP="002A0B42">
      <w:pPr>
        <w:pStyle w:val="a3"/>
        <w:ind w:firstLine="420"/>
      </w:pPr>
      <w:r>
        <w:rPr>
          <w:rFonts w:hint="eastAsia"/>
        </w:rPr>
        <w:t>进入实验框架的目录中，输入以下命令：</w:t>
      </w:r>
    </w:p>
    <w:p w14:paraId="48657554" w14:textId="3FA33BD6" w:rsidR="00356115" w:rsidRDefault="00356115" w:rsidP="003561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>$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make</w:t>
      </w: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="00AB71E9"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verilog</w:t>
      </w:r>
      <w:proofErr w:type="spellEnd"/>
    </w:p>
    <w:p w14:paraId="743B6585" w14:textId="33994B93" w:rsidR="00AB71E9" w:rsidRDefault="00D57B4D" w:rsidP="00D57B4D">
      <w:pPr>
        <w:pStyle w:val="a3"/>
        <w:ind w:firstLine="420"/>
      </w:pPr>
      <w:r>
        <w:rPr>
          <w:rFonts w:hint="eastAsia"/>
        </w:rPr>
        <w:t>如果在</w:t>
      </w:r>
      <w:r>
        <w:rPr>
          <w:rFonts w:hint="eastAsia"/>
        </w:rPr>
        <w:t>build</w:t>
      </w:r>
      <w:r>
        <w:rPr>
          <w:rFonts w:hint="eastAsia"/>
        </w:rPr>
        <w:t>目录下成功生成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文件，则说明上述所有的实验环境配置成功。</w:t>
      </w:r>
    </w:p>
    <w:p w14:paraId="1AF5159B" w14:textId="458A5C0C" w:rsidR="002A600C" w:rsidRDefault="002A600C" w:rsidP="002A600C">
      <w:pPr>
        <w:pStyle w:val="3"/>
      </w:pPr>
      <w:r>
        <w:rPr>
          <w:rFonts w:hint="eastAsia"/>
        </w:rPr>
        <w:t>配置</w:t>
      </w:r>
      <w:r w:rsidR="008B6407">
        <w:rPr>
          <w:rFonts w:hint="eastAsia"/>
        </w:rPr>
        <w:t>VS</w:t>
      </w:r>
      <w:r>
        <w:t xml:space="preserve"> </w:t>
      </w:r>
      <w:r w:rsidR="00F8211C">
        <w:rPr>
          <w:rFonts w:hint="eastAsia"/>
        </w:rPr>
        <w:t>C</w:t>
      </w:r>
      <w:r>
        <w:rPr>
          <w:rFonts w:hint="eastAsia"/>
        </w:rPr>
        <w:t>ode</w:t>
      </w:r>
      <w:r>
        <w:rPr>
          <w:rFonts w:hint="eastAsia"/>
        </w:rPr>
        <w:t>编程环境</w:t>
      </w:r>
    </w:p>
    <w:p w14:paraId="2417577B" w14:textId="1F5892D8" w:rsidR="008B6407" w:rsidRPr="008B6407" w:rsidRDefault="008B6407" w:rsidP="008B6407">
      <w:pPr>
        <w:pStyle w:val="a3"/>
        <w:ind w:firstLine="420"/>
        <w:rPr>
          <w:rFonts w:hint="eastAsia"/>
        </w:rPr>
      </w:pPr>
      <w:hyperlink r:id="rId9" w:history="1">
        <w:r>
          <w:rPr>
            <w:rStyle w:val="af5"/>
          </w:rPr>
          <w:t>Download Visual Studio Code - Mac, Linux, Windows</w:t>
        </w:r>
      </w:hyperlink>
      <w:r>
        <w:rPr>
          <w:rFonts w:hint="eastAsia"/>
        </w:rPr>
        <w:t>在官网里选择对应的</w:t>
      </w:r>
      <w:r>
        <w:rPr>
          <w:rFonts w:hint="eastAsia"/>
        </w:rPr>
        <w:t>deb</w:t>
      </w:r>
      <w:r>
        <w:rPr>
          <w:rFonts w:hint="eastAsia"/>
        </w:rPr>
        <w:t>版本安装包进行安装。</w:t>
      </w:r>
    </w:p>
    <w:p w14:paraId="50D8A9C6" w14:textId="47E4311B" w:rsidR="002A600C" w:rsidRPr="002A600C" w:rsidRDefault="008B6407" w:rsidP="002A600C">
      <w:pPr>
        <w:pStyle w:val="a3"/>
        <w:ind w:firstLine="42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VS</w:t>
      </w:r>
      <w:r>
        <w:t xml:space="preserve"> </w:t>
      </w:r>
      <w:r w:rsidR="00F8211C">
        <w:rPr>
          <w:rFonts w:hint="eastAsia"/>
        </w:rPr>
        <w:t>C</w:t>
      </w:r>
      <w:r>
        <w:rPr>
          <w:rFonts w:hint="eastAsia"/>
        </w:rPr>
        <w:t>ode</w:t>
      </w:r>
      <w:r>
        <w:rPr>
          <w:rFonts w:hint="eastAsia"/>
        </w:rPr>
        <w:t>后</w:t>
      </w:r>
      <w:r w:rsidR="00C0326D">
        <w:rPr>
          <w:rFonts w:hint="eastAsia"/>
        </w:rPr>
        <w:t>在插件商店里搜索</w:t>
      </w:r>
      <w:r w:rsidR="002A600C">
        <w:rPr>
          <w:rFonts w:hint="eastAsia"/>
        </w:rPr>
        <w:t>安装</w:t>
      </w:r>
      <w:r w:rsidR="002A600C">
        <w:rPr>
          <w:rFonts w:hint="eastAsia"/>
        </w:rPr>
        <w:t>Metals</w:t>
      </w:r>
      <w:r w:rsidR="002A600C">
        <w:rPr>
          <w:rFonts w:hint="eastAsia"/>
        </w:rPr>
        <w:t>和</w:t>
      </w:r>
      <w:r w:rsidR="00331223">
        <w:rPr>
          <w:rFonts w:hint="eastAsia"/>
        </w:rPr>
        <w:t>Scala</w:t>
      </w:r>
      <w:r w:rsidR="00331223">
        <w:t xml:space="preserve"> </w:t>
      </w:r>
      <w:r w:rsidR="00331223">
        <w:rPr>
          <w:rFonts w:hint="eastAsia"/>
        </w:rPr>
        <w:t>Syntax</w:t>
      </w:r>
      <w:r w:rsidR="00331223">
        <w:rPr>
          <w:rFonts w:hint="eastAsia"/>
        </w:rPr>
        <w:t>这两个插件。</w:t>
      </w:r>
      <w:r w:rsidR="00C0326D">
        <w:rPr>
          <w:rFonts w:hint="eastAsia"/>
        </w:rPr>
        <w:t>这两个插件可以完成语法高亮、代码纠错、格式化等功能。</w:t>
      </w:r>
    </w:p>
    <w:p w14:paraId="149F2143" w14:textId="4FBA6525" w:rsidR="00243EAA" w:rsidRDefault="00243EAA" w:rsidP="00243EAA">
      <w:pPr>
        <w:pStyle w:val="2"/>
      </w:pPr>
      <w:r>
        <w:rPr>
          <w:rFonts w:hint="eastAsia"/>
        </w:rPr>
        <w:lastRenderedPageBreak/>
        <w:t>代码编写</w:t>
      </w:r>
    </w:p>
    <w:p w14:paraId="3CC7098B" w14:textId="3E423E04" w:rsidR="00243EAA" w:rsidRDefault="00243EAA" w:rsidP="00243EAA">
      <w:pPr>
        <w:pStyle w:val="a3"/>
        <w:ind w:firstLine="420"/>
      </w:pPr>
      <w:r>
        <w:rPr>
          <w:rFonts w:hint="eastAsia"/>
        </w:rPr>
        <w:t>在</w:t>
      </w:r>
      <w:r>
        <w:rPr>
          <w:rFonts w:hint="eastAsia"/>
        </w:rPr>
        <w:t>chisel</w:t>
      </w:r>
      <w:r w:rsidR="00680C7E">
        <w:t>/</w:t>
      </w:r>
      <w:proofErr w:type="spellStart"/>
      <w:r w:rsidR="00680C7E">
        <w:rPr>
          <w:rFonts w:hint="eastAsia"/>
        </w:rPr>
        <w:t>src</w:t>
      </w:r>
      <w:proofErr w:type="spellEnd"/>
      <w:r>
        <w:rPr>
          <w:rFonts w:hint="eastAsia"/>
        </w:rPr>
        <w:t>文件夹下是</w:t>
      </w:r>
      <w:r w:rsidR="00680C7E">
        <w:rPr>
          <w:rFonts w:hint="eastAsia"/>
        </w:rPr>
        <w:t>CPU</w:t>
      </w:r>
      <w:r w:rsidR="00680C7E">
        <w:rPr>
          <w:rFonts w:hint="eastAsia"/>
        </w:rPr>
        <w:t>设计相关的</w:t>
      </w:r>
      <w:r w:rsidR="00680C7E">
        <w:rPr>
          <w:rFonts w:hint="eastAsia"/>
        </w:rPr>
        <w:t>chisel</w:t>
      </w:r>
      <w:r w:rsidR="00680C7E">
        <w:rPr>
          <w:rFonts w:hint="eastAsia"/>
        </w:rPr>
        <w:t>代码。</w:t>
      </w:r>
      <w:r w:rsidR="00666E1E">
        <w:rPr>
          <w:rFonts w:hint="eastAsia"/>
        </w:rPr>
        <w:t>根据不同实验的要求，在各</w:t>
      </w:r>
      <w:r w:rsidR="00666E1E">
        <w:rPr>
          <w:rFonts w:hint="eastAsia"/>
        </w:rPr>
        <w:t>chisel</w:t>
      </w:r>
      <w:r w:rsidR="00666E1E">
        <w:rPr>
          <w:rFonts w:hint="eastAsia"/>
        </w:rPr>
        <w:t>文件中进行代码的增减</w:t>
      </w:r>
      <w:r w:rsidR="00E610B3">
        <w:rPr>
          <w:rFonts w:hint="eastAsia"/>
        </w:rPr>
        <w:t>。完成代码设计后，在终端中</w:t>
      </w:r>
      <w:r w:rsidR="00666E1E">
        <w:rPr>
          <w:rFonts w:hint="eastAsia"/>
        </w:rPr>
        <w:t>输入</w:t>
      </w:r>
      <w:r w:rsidR="00666E1E">
        <w:rPr>
          <w:rFonts w:hint="eastAsia"/>
        </w:rPr>
        <w:t>make</w:t>
      </w:r>
      <w:r w:rsidR="00666E1E">
        <w:t xml:space="preserve"> </w:t>
      </w:r>
      <w:proofErr w:type="spellStart"/>
      <w:r w:rsidR="00666E1E">
        <w:rPr>
          <w:rFonts w:hint="eastAsia"/>
        </w:rPr>
        <w:t>verilog</w:t>
      </w:r>
      <w:proofErr w:type="spellEnd"/>
      <w:r w:rsidR="00666E1E">
        <w:rPr>
          <w:rFonts w:hint="eastAsia"/>
        </w:rPr>
        <w:t>命令后未发生报错，则说明代码</w:t>
      </w:r>
      <w:r w:rsidR="00E610B3">
        <w:rPr>
          <w:rFonts w:hint="eastAsia"/>
        </w:rPr>
        <w:t>没有基础错误</w:t>
      </w:r>
      <w:r w:rsidR="00D3532E">
        <w:rPr>
          <w:rFonts w:hint="eastAsia"/>
        </w:rPr>
        <w:t>，可以被综合实现</w:t>
      </w:r>
      <w:r w:rsidR="00E610B3">
        <w:rPr>
          <w:rFonts w:hint="eastAsia"/>
        </w:rPr>
        <w:t>；如果报错，请根据错误原因修改代码。</w:t>
      </w:r>
    </w:p>
    <w:p w14:paraId="68D527E9" w14:textId="3B045484" w:rsidR="006F01F5" w:rsidRPr="006F01F5" w:rsidRDefault="003E405F" w:rsidP="006F01F5">
      <w:pPr>
        <w:pStyle w:val="a3"/>
        <w:ind w:firstLine="420"/>
        <w:rPr>
          <w:rFonts w:hint="eastAsia"/>
        </w:rPr>
      </w:pPr>
      <w:r>
        <w:rPr>
          <w:rFonts w:hint="eastAsia"/>
        </w:rPr>
        <w:t>对于实验九而言，需要编写修改的内容</w:t>
      </w:r>
      <w:r w:rsidR="00583174">
        <w:rPr>
          <w:rFonts w:hint="eastAsia"/>
        </w:rPr>
        <w:t>在</w:t>
      </w:r>
      <w:r w:rsidR="00583174">
        <w:rPr>
          <w:rFonts w:hint="eastAsia"/>
        </w:rPr>
        <w:t>chisel</w:t>
      </w:r>
      <w:r w:rsidR="00583174">
        <w:t>/</w:t>
      </w:r>
      <w:proofErr w:type="spellStart"/>
      <w:r w:rsidR="00583174">
        <w:rPr>
          <w:rFonts w:hint="eastAsia"/>
        </w:rPr>
        <w:t>src</w:t>
      </w:r>
      <w:proofErr w:type="spellEnd"/>
      <w:r w:rsidR="00583174">
        <w:t>/</w:t>
      </w:r>
      <w:r w:rsidR="00583174">
        <w:rPr>
          <w:rFonts w:hint="eastAsia"/>
        </w:rPr>
        <w:t>defines</w:t>
      </w:r>
      <w:r w:rsidR="00583174">
        <w:t>/</w:t>
      </w:r>
      <w:r w:rsidR="00583174">
        <w:rPr>
          <w:rFonts w:hint="eastAsia"/>
        </w:rPr>
        <w:t>isa</w:t>
      </w:r>
      <w:r w:rsidR="00583174">
        <w:t>/</w:t>
      </w:r>
      <w:proofErr w:type="spellStart"/>
      <w:r w:rsidR="00AF360C">
        <w:rPr>
          <w:rFonts w:hint="eastAsia"/>
        </w:rPr>
        <w:t>Instructions</w:t>
      </w:r>
      <w:r w:rsidR="00AF360C">
        <w:t>.scala</w:t>
      </w:r>
      <w:proofErr w:type="spellEnd"/>
      <w:r w:rsidR="00AF360C">
        <w:rPr>
          <w:rFonts w:hint="eastAsia"/>
        </w:rPr>
        <w:t>和</w:t>
      </w:r>
      <w:r w:rsidR="00AF360C">
        <w:rPr>
          <w:rFonts w:hint="eastAsia"/>
        </w:rPr>
        <w:t>chisel</w:t>
      </w:r>
      <w:r w:rsidR="00AF360C">
        <w:t>/</w:t>
      </w:r>
      <w:proofErr w:type="spellStart"/>
      <w:r w:rsidR="00AF360C">
        <w:rPr>
          <w:rFonts w:hint="eastAsia"/>
        </w:rPr>
        <w:t>src</w:t>
      </w:r>
      <w:proofErr w:type="spellEnd"/>
      <w:r w:rsidR="00AF360C">
        <w:t>/</w:t>
      </w:r>
      <w:r w:rsidR="00AF360C">
        <w:rPr>
          <w:rFonts w:hint="eastAsia"/>
        </w:rPr>
        <w:t>defines</w:t>
      </w:r>
      <w:r w:rsidR="00AF360C">
        <w:t>/</w:t>
      </w:r>
      <w:r w:rsidR="00AF360C">
        <w:rPr>
          <w:rFonts w:hint="eastAsia"/>
        </w:rPr>
        <w:t>isa</w:t>
      </w:r>
      <w:r w:rsidR="00AF360C">
        <w:t>/</w:t>
      </w:r>
      <w:proofErr w:type="spellStart"/>
      <w:r w:rsidR="00AF360C">
        <w:rPr>
          <w:rFonts w:hint="eastAsia"/>
        </w:rPr>
        <w:t>RVI</w:t>
      </w:r>
      <w:r w:rsidR="00AF360C">
        <w:t>.scala</w:t>
      </w:r>
      <w:proofErr w:type="spellEnd"/>
      <w:r w:rsidR="00AF360C">
        <w:rPr>
          <w:rFonts w:hint="eastAsia"/>
        </w:rPr>
        <w:t>以及</w:t>
      </w:r>
      <w:r w:rsidR="00AF360C">
        <w:rPr>
          <w:rFonts w:hint="eastAsia"/>
        </w:rPr>
        <w:t>chisel</w:t>
      </w:r>
      <w:r w:rsidR="00AF360C">
        <w:t>/</w:t>
      </w:r>
      <w:proofErr w:type="spellStart"/>
      <w:r w:rsidR="00AF360C">
        <w:rPr>
          <w:rFonts w:hint="eastAsia"/>
        </w:rPr>
        <w:t>src</w:t>
      </w:r>
      <w:proofErr w:type="spellEnd"/>
      <w:r w:rsidR="00AF360C">
        <w:t>/</w:t>
      </w:r>
      <w:r w:rsidR="006F01F5">
        <w:rPr>
          <w:rFonts w:hint="eastAsia"/>
        </w:rPr>
        <w:t>pipeline</w:t>
      </w:r>
      <w:r w:rsidR="006F01F5">
        <w:t>/decode/</w:t>
      </w:r>
      <w:proofErr w:type="spellStart"/>
      <w:r w:rsidR="006F01F5">
        <w:t>decoder.scala</w:t>
      </w:r>
      <w:proofErr w:type="spellEnd"/>
      <w:r w:rsidR="00AF360C">
        <w:rPr>
          <w:rFonts w:hint="eastAsia"/>
        </w:rPr>
        <w:t>中。</w:t>
      </w:r>
      <w:r w:rsidR="006F01F5">
        <w:rPr>
          <w:rFonts w:hint="eastAsia"/>
        </w:rPr>
        <w:t>需要在</w:t>
      </w:r>
      <w:proofErr w:type="spellStart"/>
      <w:r w:rsidR="006F01F5">
        <w:rPr>
          <w:rFonts w:hint="eastAsia"/>
        </w:rPr>
        <w:t>decoder.</w:t>
      </w:r>
      <w:r w:rsidR="006F01F5">
        <w:t>scala</w:t>
      </w:r>
      <w:proofErr w:type="spellEnd"/>
      <w:r w:rsidR="006F01F5">
        <w:rPr>
          <w:rFonts w:hint="eastAsia"/>
        </w:rPr>
        <w:t>文件中完成所有</w:t>
      </w:r>
      <w:r w:rsidR="006F01F5">
        <w:rPr>
          <w:rFonts w:hint="eastAsia"/>
        </w:rPr>
        <w:t>info</w:t>
      </w:r>
      <w:r w:rsidR="006F01F5">
        <w:rPr>
          <w:rFonts w:hint="eastAsia"/>
        </w:rPr>
        <w:t>信号的定义。在</w:t>
      </w:r>
      <w:proofErr w:type="spellStart"/>
      <w:r w:rsidR="006F01F5">
        <w:rPr>
          <w:rFonts w:hint="eastAsia"/>
        </w:rPr>
        <w:t>Instructions</w:t>
      </w:r>
      <w:r w:rsidR="006F01F5">
        <w:t>.scala</w:t>
      </w:r>
      <w:proofErr w:type="spellEnd"/>
      <w:r w:rsidR="006F01F5">
        <w:rPr>
          <w:rFonts w:hint="eastAsia"/>
        </w:rPr>
        <w:t>中完成</w:t>
      </w:r>
      <w:proofErr w:type="spellStart"/>
      <w:r w:rsidR="009A2D3D">
        <w:rPr>
          <w:rFonts w:hint="eastAsia"/>
        </w:rPr>
        <w:t>ALUOpType</w:t>
      </w:r>
      <w:proofErr w:type="spellEnd"/>
      <w:r w:rsidR="009A2D3D">
        <w:rPr>
          <w:rFonts w:hint="eastAsia"/>
        </w:rPr>
        <w:t>等</w:t>
      </w:r>
      <w:r w:rsidR="009A2D3D">
        <w:rPr>
          <w:rFonts w:hint="eastAsia"/>
        </w:rPr>
        <w:t>object</w:t>
      </w:r>
      <w:r w:rsidR="009A2D3D">
        <w:rPr>
          <w:rFonts w:hint="eastAsia"/>
        </w:rPr>
        <w:t>类的定义。在</w:t>
      </w:r>
      <w:proofErr w:type="spellStart"/>
      <w:r w:rsidR="009A2D3D">
        <w:rPr>
          <w:rFonts w:hint="eastAsia"/>
        </w:rPr>
        <w:t>RVI.</w:t>
      </w:r>
      <w:r w:rsidR="009A2D3D">
        <w:t>scala</w:t>
      </w:r>
      <w:proofErr w:type="spellEnd"/>
      <w:r w:rsidR="009A2D3D">
        <w:rPr>
          <w:rFonts w:hint="eastAsia"/>
        </w:rPr>
        <w:t>中填充新的指令</w:t>
      </w:r>
      <w:r w:rsidR="00724E59">
        <w:rPr>
          <w:rFonts w:hint="eastAsia"/>
        </w:rPr>
        <w:t>的</w:t>
      </w:r>
      <w:r w:rsidR="009A2D3D">
        <w:rPr>
          <w:rFonts w:hint="eastAsia"/>
        </w:rPr>
        <w:t>定义</w:t>
      </w:r>
      <w:r w:rsidR="00724E59">
        <w:rPr>
          <w:rFonts w:hint="eastAsia"/>
        </w:rPr>
        <w:t>，以便在译码器中完成指令解码。</w:t>
      </w:r>
    </w:p>
    <w:p w14:paraId="3C8F1AC2" w14:textId="4DB3689F" w:rsidR="00D3532E" w:rsidRDefault="00D3532E" w:rsidP="00D3532E">
      <w:pPr>
        <w:pStyle w:val="2"/>
      </w:pPr>
      <w:r>
        <w:rPr>
          <w:rFonts w:hint="eastAsia"/>
        </w:rPr>
        <w:t>软件仿真</w:t>
      </w:r>
    </w:p>
    <w:p w14:paraId="76C168EF" w14:textId="7DFEFA57" w:rsidR="00D3532E" w:rsidRDefault="00D3532E" w:rsidP="00D3532E">
      <w:pPr>
        <w:pStyle w:val="a3"/>
        <w:ind w:firstLine="420"/>
      </w:pPr>
      <w:r>
        <w:rPr>
          <w:rFonts w:hint="eastAsia"/>
        </w:rPr>
        <w:t>在输入</w:t>
      </w:r>
      <w:r>
        <w:rPr>
          <w:rFonts w:hint="eastAsia"/>
        </w:rPr>
        <w:t>make</w:t>
      </w:r>
      <w:r>
        <w:t xml:space="preserve"> 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后成功生成了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代码，</w:t>
      </w:r>
      <w:r w:rsidR="0029694E">
        <w:rPr>
          <w:rFonts w:hint="eastAsia"/>
        </w:rPr>
        <w:t>这时再输入</w:t>
      </w:r>
      <w:r w:rsidR="0029694E">
        <w:rPr>
          <w:rFonts w:hint="eastAsia"/>
        </w:rPr>
        <w:t>make</w:t>
      </w:r>
      <w:r w:rsidR="0029694E">
        <w:t xml:space="preserve"> </w:t>
      </w:r>
      <w:proofErr w:type="spellStart"/>
      <w:r w:rsidR="0029694E">
        <w:rPr>
          <w:rFonts w:hint="eastAsia"/>
        </w:rPr>
        <w:t>func</w:t>
      </w:r>
      <w:proofErr w:type="spellEnd"/>
      <w:r w:rsidR="0029694E">
        <w:rPr>
          <w:rFonts w:hint="eastAsia"/>
        </w:rPr>
        <w:t>命令，观察命令行的输出，如果输出</w:t>
      </w:r>
      <w:r w:rsidR="0029694E">
        <w:rPr>
          <w:rFonts w:hint="eastAsia"/>
        </w:rPr>
        <w:t>pass</w:t>
      </w:r>
      <w:r w:rsidR="0029694E">
        <w:rPr>
          <w:rFonts w:hint="eastAsia"/>
        </w:rPr>
        <w:t>则表明通过，如果报错</w:t>
      </w:r>
      <w:r w:rsidR="008C4027">
        <w:rPr>
          <w:rFonts w:hint="eastAsia"/>
        </w:rPr>
        <w:t>则在终端中输入</w:t>
      </w:r>
      <w:r w:rsidR="008C4027">
        <w:rPr>
          <w:rFonts w:hint="eastAsia"/>
        </w:rPr>
        <w:t>make</w:t>
      </w:r>
      <w:r w:rsidR="008C4027">
        <w:t xml:space="preserve"> </w:t>
      </w:r>
      <w:r w:rsidR="008C4027">
        <w:rPr>
          <w:rFonts w:hint="eastAsia"/>
        </w:rPr>
        <w:t>trace</w:t>
      </w:r>
      <w:r w:rsidR="008C4027">
        <w:rPr>
          <w:rFonts w:hint="eastAsia"/>
        </w:rPr>
        <w:t>命令，这时会自动启动</w:t>
      </w:r>
      <w:proofErr w:type="spellStart"/>
      <w:r w:rsidR="008C4027">
        <w:rPr>
          <w:rFonts w:hint="eastAsia"/>
        </w:rPr>
        <w:t>gtkwave</w:t>
      </w:r>
      <w:proofErr w:type="spellEnd"/>
      <w:r w:rsidR="008C4027">
        <w:rPr>
          <w:rFonts w:hint="eastAsia"/>
        </w:rPr>
        <w:t>软件打开刚刚</w:t>
      </w:r>
      <w:r w:rsidR="008C4027">
        <w:rPr>
          <w:rFonts w:hint="eastAsia"/>
        </w:rPr>
        <w:t>CPU</w:t>
      </w:r>
      <w:r w:rsidR="008C4027">
        <w:rPr>
          <w:rFonts w:hint="eastAsia"/>
        </w:rPr>
        <w:t>运行的波形图，</w:t>
      </w:r>
      <w:r w:rsidR="00212F19">
        <w:rPr>
          <w:rFonts w:hint="eastAsia"/>
        </w:rPr>
        <w:t>请根据波形进行</w:t>
      </w:r>
      <w:r w:rsidR="00212F19">
        <w:rPr>
          <w:rFonts w:hint="eastAsia"/>
        </w:rPr>
        <w:t>bug</w:t>
      </w:r>
      <w:r w:rsidR="00212F19">
        <w:rPr>
          <w:rFonts w:hint="eastAsia"/>
        </w:rPr>
        <w:t>的修复。</w:t>
      </w:r>
    </w:p>
    <w:p w14:paraId="39D6E9F8" w14:textId="61FA6562" w:rsidR="00212F19" w:rsidRDefault="00212F19" w:rsidP="00212F19">
      <w:pPr>
        <w:pStyle w:val="2"/>
      </w:pPr>
      <w:r>
        <w:rPr>
          <w:rFonts w:hint="eastAsia"/>
        </w:rPr>
        <w:t>硬件上板</w:t>
      </w:r>
    </w:p>
    <w:p w14:paraId="5E105869" w14:textId="6A1E5567" w:rsidR="00212F19" w:rsidRDefault="00212F19" w:rsidP="00212F19">
      <w:pPr>
        <w:pStyle w:val="a3"/>
        <w:ind w:firstLine="420"/>
      </w:pPr>
      <w:r>
        <w:rPr>
          <w:rFonts w:hint="eastAsia"/>
        </w:rPr>
        <w:t>在终端中输入</w:t>
      </w:r>
      <w:r>
        <w:rPr>
          <w:rFonts w:hint="eastAsia"/>
        </w:rPr>
        <w:t>make</w:t>
      </w:r>
      <w:r>
        <w:t xml:space="preserve">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，此时</w:t>
      </w:r>
      <w:r w:rsidR="007230F7">
        <w:rPr>
          <w:rFonts w:hint="eastAsia"/>
        </w:rPr>
        <w:t>程序会自动调用</w:t>
      </w:r>
      <w:proofErr w:type="spellStart"/>
      <w:r w:rsidR="007230F7">
        <w:rPr>
          <w:rFonts w:hint="eastAsia"/>
        </w:rPr>
        <w:t>vivado</w:t>
      </w:r>
      <w:proofErr w:type="spellEnd"/>
      <w:r w:rsidR="007230F7">
        <w:rPr>
          <w:rFonts w:hint="eastAsia"/>
        </w:rPr>
        <w:t>完成</w:t>
      </w:r>
      <w:r w:rsidR="007230F7">
        <w:rPr>
          <w:rFonts w:hint="eastAsia"/>
        </w:rPr>
        <w:t>bit</w:t>
      </w:r>
      <w:r w:rsidR="007230F7">
        <w:rPr>
          <w:rFonts w:hint="eastAsia"/>
        </w:rPr>
        <w:t>文件的输出，可以将</w:t>
      </w:r>
      <w:r w:rsidR="007230F7">
        <w:rPr>
          <w:rFonts w:hint="eastAsia"/>
        </w:rPr>
        <w:t>bit</w:t>
      </w:r>
      <w:r w:rsidR="007230F7">
        <w:rPr>
          <w:rFonts w:hint="eastAsia"/>
        </w:rPr>
        <w:t>文件发送至远程板中，</w:t>
      </w:r>
      <w:r w:rsidR="00616DFA">
        <w:rPr>
          <w:rFonts w:hint="eastAsia"/>
        </w:rPr>
        <w:t>观察数码管的显示结果是否与要求一致。若一致，则实现成功</w:t>
      </w:r>
      <w:r w:rsidR="005A317A">
        <w:rPr>
          <w:rFonts w:hint="eastAsia"/>
        </w:rPr>
        <w:t>；否则</w:t>
      </w:r>
      <w:r w:rsidR="007A6F2C">
        <w:rPr>
          <w:rFonts w:hint="eastAsia"/>
        </w:rPr>
        <w:t>请检查仿真是否通过</w:t>
      </w:r>
      <w:r w:rsidR="00744DD9">
        <w:rPr>
          <w:rFonts w:hint="eastAsia"/>
        </w:rPr>
        <w:t>。建议通过了仿真再进行上板，上板的耗时是仿真的几百倍。</w:t>
      </w:r>
    </w:p>
    <w:p w14:paraId="28BF3E0A" w14:textId="6679ACFE" w:rsidR="00744DD9" w:rsidRDefault="00744DD9" w:rsidP="00744DD9">
      <w:pPr>
        <w:pStyle w:val="2"/>
      </w:pPr>
      <w:r>
        <w:rPr>
          <w:rFonts w:hint="eastAsia"/>
        </w:rPr>
        <w:t>提交评测</w:t>
      </w:r>
    </w:p>
    <w:p w14:paraId="64EE7D0A" w14:textId="4AA2834F" w:rsidR="00744DD9" w:rsidRPr="00744DD9" w:rsidRDefault="0086511C" w:rsidP="00744DD9">
      <w:pPr>
        <w:pStyle w:val="a3"/>
        <w:ind w:firstLine="420"/>
        <w:rPr>
          <w:rFonts w:hint="eastAsia"/>
        </w:rPr>
      </w:pPr>
      <w:r>
        <w:rPr>
          <w:rFonts w:hint="eastAsia"/>
        </w:rPr>
        <w:t>将生成的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代码粘贴至平台提交框中，提交代码即可完成评测。</w:t>
      </w:r>
    </w:p>
    <w:p w14:paraId="5D454DED" w14:textId="77777777" w:rsidR="00D57B4D" w:rsidRPr="00D57B4D" w:rsidRDefault="00D57B4D" w:rsidP="00D57B4D">
      <w:pPr>
        <w:pStyle w:val="a3"/>
        <w:ind w:firstLine="420"/>
        <w:rPr>
          <w:rFonts w:hint="eastAsia"/>
        </w:rPr>
      </w:pPr>
    </w:p>
    <w:p w14:paraId="1BF50E2A" w14:textId="77777777" w:rsidR="00356115" w:rsidRPr="002A0B42" w:rsidRDefault="00356115" w:rsidP="002A0B42">
      <w:pPr>
        <w:pStyle w:val="a3"/>
        <w:ind w:firstLine="420"/>
        <w:rPr>
          <w:rFonts w:hint="eastAsia"/>
        </w:rPr>
      </w:pPr>
    </w:p>
    <w:sectPr w:rsidR="00356115" w:rsidRPr="002A0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F34D7" w14:textId="77777777" w:rsidR="00074FF7" w:rsidRDefault="00074FF7" w:rsidP="00633F97">
      <w:r>
        <w:separator/>
      </w:r>
    </w:p>
  </w:endnote>
  <w:endnote w:type="continuationSeparator" w:id="0">
    <w:p w14:paraId="0C64C493" w14:textId="77777777" w:rsidR="00074FF7" w:rsidRDefault="00074FF7" w:rsidP="0063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FBB9C" w14:textId="77777777" w:rsidR="00074FF7" w:rsidRDefault="00074FF7" w:rsidP="00633F97">
      <w:r>
        <w:separator/>
      </w:r>
    </w:p>
  </w:footnote>
  <w:footnote w:type="continuationSeparator" w:id="0">
    <w:p w14:paraId="452F88D5" w14:textId="77777777" w:rsidR="00074FF7" w:rsidRDefault="00074FF7" w:rsidP="00633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ED0"/>
    <w:multiLevelType w:val="hybridMultilevel"/>
    <w:tmpl w:val="02E099DE"/>
    <w:lvl w:ilvl="0" w:tplc="2A30CA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43987"/>
    <w:multiLevelType w:val="hybridMultilevel"/>
    <w:tmpl w:val="195EAFF0"/>
    <w:lvl w:ilvl="0" w:tplc="06727F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E123BD"/>
    <w:multiLevelType w:val="multilevel"/>
    <w:tmpl w:val="112AEE7A"/>
    <w:name w:val="equation"/>
    <w:styleLink w:val="a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3">
      <w:start w:val="1"/>
      <w:numFmt w:val="decimal"/>
      <w:lvlRestart w:val="1"/>
      <w:pStyle w:val="a0"/>
      <w:suff w:val="space"/>
      <w:lvlText w:val="图%1-%4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4">
      <w:start w:val="1"/>
      <w:numFmt w:val="decimal"/>
      <w:lvlRestart w:val="1"/>
      <w:pStyle w:val="a1"/>
      <w:suff w:val="space"/>
      <w:lvlText w:val="表%1-%5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5">
      <w:start w:val="1"/>
      <w:numFmt w:val="decimal"/>
      <w:lvlRestart w:val="1"/>
      <w:suff w:val="space"/>
      <w:lvlText w:val="(%1-%6)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6">
      <w:start w:val="1"/>
      <w:numFmt w:val="decimal"/>
      <w:lvlRestart w:val="3"/>
      <w:pStyle w:val="4"/>
      <w:suff w:val="space"/>
      <w:lvlText w:val="%7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1"/>
      </w:rPr>
    </w:lvl>
    <w:lvl w:ilvl="7">
      <w:start w:val="1"/>
      <w:numFmt w:val="decimal"/>
      <w:lvlRestart w:val="3"/>
      <w:pStyle w:val="5"/>
      <w:suff w:val="space"/>
      <w:lvlText w:val="(%8)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08264EAE"/>
    <w:multiLevelType w:val="hybridMultilevel"/>
    <w:tmpl w:val="65CA59F2"/>
    <w:lvl w:ilvl="0" w:tplc="204ED4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405D10"/>
    <w:multiLevelType w:val="hybridMultilevel"/>
    <w:tmpl w:val="9940C60A"/>
    <w:lvl w:ilvl="0" w:tplc="31DAE3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674C71"/>
    <w:multiLevelType w:val="hybridMultilevel"/>
    <w:tmpl w:val="9EB85F64"/>
    <w:lvl w:ilvl="0" w:tplc="1466CF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126677"/>
    <w:multiLevelType w:val="hybridMultilevel"/>
    <w:tmpl w:val="5D8A10F6"/>
    <w:lvl w:ilvl="0" w:tplc="D8805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1D7667B"/>
    <w:multiLevelType w:val="hybridMultilevel"/>
    <w:tmpl w:val="5DDC5E92"/>
    <w:lvl w:ilvl="0" w:tplc="3BFA7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DD"/>
    <w:rsid w:val="0000138C"/>
    <w:rsid w:val="00010914"/>
    <w:rsid w:val="0003357C"/>
    <w:rsid w:val="00033D7B"/>
    <w:rsid w:val="00071960"/>
    <w:rsid w:val="000746FF"/>
    <w:rsid w:val="00074FF7"/>
    <w:rsid w:val="00092789"/>
    <w:rsid w:val="000F38FC"/>
    <w:rsid w:val="001074D4"/>
    <w:rsid w:val="001E059A"/>
    <w:rsid w:val="001F47FB"/>
    <w:rsid w:val="001F48DF"/>
    <w:rsid w:val="00212F19"/>
    <w:rsid w:val="00225394"/>
    <w:rsid w:val="00243EAA"/>
    <w:rsid w:val="002624B8"/>
    <w:rsid w:val="0029694E"/>
    <w:rsid w:val="002A0B42"/>
    <w:rsid w:val="002A600C"/>
    <w:rsid w:val="002B3CD6"/>
    <w:rsid w:val="002F4AF3"/>
    <w:rsid w:val="002F58EC"/>
    <w:rsid w:val="00306D90"/>
    <w:rsid w:val="00331223"/>
    <w:rsid w:val="0034689B"/>
    <w:rsid w:val="00356115"/>
    <w:rsid w:val="003E405F"/>
    <w:rsid w:val="003F1B3D"/>
    <w:rsid w:val="00405C4D"/>
    <w:rsid w:val="00421700"/>
    <w:rsid w:val="00457AC7"/>
    <w:rsid w:val="004A580C"/>
    <w:rsid w:val="00520B4A"/>
    <w:rsid w:val="00562FEE"/>
    <w:rsid w:val="00583174"/>
    <w:rsid w:val="00597E02"/>
    <w:rsid w:val="005A317A"/>
    <w:rsid w:val="005A3EA7"/>
    <w:rsid w:val="005B6CE3"/>
    <w:rsid w:val="005F112D"/>
    <w:rsid w:val="00616DFA"/>
    <w:rsid w:val="00633F97"/>
    <w:rsid w:val="00666E1E"/>
    <w:rsid w:val="00680C7E"/>
    <w:rsid w:val="006921B7"/>
    <w:rsid w:val="006962E3"/>
    <w:rsid w:val="006D47AC"/>
    <w:rsid w:val="006F01F5"/>
    <w:rsid w:val="0070305D"/>
    <w:rsid w:val="007230F7"/>
    <w:rsid w:val="00724E59"/>
    <w:rsid w:val="00744DD9"/>
    <w:rsid w:val="007662A0"/>
    <w:rsid w:val="007814C2"/>
    <w:rsid w:val="007A6F2C"/>
    <w:rsid w:val="007C38C6"/>
    <w:rsid w:val="00855E13"/>
    <w:rsid w:val="0086511C"/>
    <w:rsid w:val="008663FB"/>
    <w:rsid w:val="0087586D"/>
    <w:rsid w:val="008B084F"/>
    <w:rsid w:val="008B6407"/>
    <w:rsid w:val="008C4027"/>
    <w:rsid w:val="009445DD"/>
    <w:rsid w:val="0096479F"/>
    <w:rsid w:val="009A1481"/>
    <w:rsid w:val="009A2D3D"/>
    <w:rsid w:val="009E6845"/>
    <w:rsid w:val="00A41B2A"/>
    <w:rsid w:val="00A476DA"/>
    <w:rsid w:val="00A607A0"/>
    <w:rsid w:val="00AB71E9"/>
    <w:rsid w:val="00AF360C"/>
    <w:rsid w:val="00C0326D"/>
    <w:rsid w:val="00CF00C6"/>
    <w:rsid w:val="00D3532E"/>
    <w:rsid w:val="00D57B4D"/>
    <w:rsid w:val="00D61393"/>
    <w:rsid w:val="00DE079E"/>
    <w:rsid w:val="00E50E7C"/>
    <w:rsid w:val="00E610B3"/>
    <w:rsid w:val="00E85922"/>
    <w:rsid w:val="00EA1DB8"/>
    <w:rsid w:val="00F31AC5"/>
    <w:rsid w:val="00F73EB2"/>
    <w:rsid w:val="00F8211C"/>
    <w:rsid w:val="00FA1DB1"/>
    <w:rsid w:val="00FB35DC"/>
    <w:rsid w:val="00FB49DE"/>
    <w:rsid w:val="00FB50B6"/>
    <w:rsid w:val="00FD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38AD"/>
  <w14:defaultImageDpi w14:val="32767"/>
  <w15:chartTrackingRefBased/>
  <w15:docId w15:val="{D0A0540D-2E89-4601-9FFC-9AE038A9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33F97"/>
    <w:pPr>
      <w:widowControl w:val="0"/>
      <w:jc w:val="both"/>
    </w:pPr>
  </w:style>
  <w:style w:type="paragraph" w:styleId="1">
    <w:name w:val="heading 1"/>
    <w:basedOn w:val="a2"/>
    <w:next w:val="a3"/>
    <w:link w:val="10"/>
    <w:uiPriority w:val="9"/>
    <w:qFormat/>
    <w:rsid w:val="00633F97"/>
    <w:pPr>
      <w:keepNext/>
      <w:keepLines/>
      <w:widowControl/>
      <w:numPr>
        <w:numId w:val="1"/>
      </w:numPr>
      <w:spacing w:before="340" w:after="330"/>
      <w:jc w:val="center"/>
      <w:outlineLvl w:val="0"/>
    </w:pPr>
    <w:rPr>
      <w:rFonts w:asciiTheme="majorHAnsi" w:eastAsiaTheme="majorEastAsia" w:hAnsiTheme="majorHAnsi"/>
      <w:b/>
      <w:bCs/>
      <w:kern w:val="44"/>
      <w:sz w:val="36"/>
      <w:szCs w:val="44"/>
    </w:rPr>
  </w:style>
  <w:style w:type="paragraph" w:styleId="2">
    <w:name w:val="heading 2"/>
    <w:basedOn w:val="a2"/>
    <w:next w:val="a3"/>
    <w:link w:val="20"/>
    <w:uiPriority w:val="9"/>
    <w:qFormat/>
    <w:rsid w:val="00633F97"/>
    <w:pPr>
      <w:keepNext/>
      <w:keepLines/>
      <w:widowControl/>
      <w:numPr>
        <w:ilvl w:val="1"/>
        <w:numId w:val="1"/>
      </w:numPr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3"/>
    <w:link w:val="30"/>
    <w:uiPriority w:val="9"/>
    <w:qFormat/>
    <w:rsid w:val="00633F97"/>
    <w:pPr>
      <w:keepNext/>
      <w:keepLines/>
      <w:widowControl/>
      <w:numPr>
        <w:ilvl w:val="2"/>
        <w:numId w:val="1"/>
      </w:numPr>
      <w:spacing w:before="260" w:after="260"/>
      <w:jc w:val="left"/>
      <w:outlineLvl w:val="2"/>
    </w:pPr>
    <w:rPr>
      <w:rFonts w:asciiTheme="majorHAnsi" w:eastAsiaTheme="majorEastAsia" w:hAnsiTheme="majorHAnsi"/>
      <w:b/>
      <w:bCs/>
      <w:sz w:val="28"/>
      <w:szCs w:val="32"/>
    </w:rPr>
  </w:style>
  <w:style w:type="paragraph" w:styleId="4">
    <w:name w:val="heading 4"/>
    <w:basedOn w:val="a2"/>
    <w:next w:val="a3"/>
    <w:link w:val="40"/>
    <w:uiPriority w:val="9"/>
    <w:qFormat/>
    <w:rsid w:val="00633F97"/>
    <w:pPr>
      <w:keepNext/>
      <w:keepLines/>
      <w:widowControl/>
      <w:numPr>
        <w:ilvl w:val="6"/>
        <w:numId w:val="1"/>
      </w:numPr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3"/>
    <w:link w:val="50"/>
    <w:uiPriority w:val="9"/>
    <w:qFormat/>
    <w:rsid w:val="00633F97"/>
    <w:pPr>
      <w:keepNext/>
      <w:keepLines/>
      <w:widowControl/>
      <w:numPr>
        <w:ilvl w:val="7"/>
        <w:numId w:val="1"/>
      </w:numPr>
      <w:jc w:val="left"/>
      <w:outlineLvl w:val="4"/>
    </w:pPr>
    <w:rPr>
      <w:rFonts w:asciiTheme="majorHAnsi" w:eastAsiaTheme="majorEastAsia" w:hAnsiTheme="majorHAnsi"/>
      <w:bCs/>
      <w:color w:val="4472C4" w:themeColor="accent1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39"/>
    <w:rsid w:val="00FB3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手册正文"/>
    <w:basedOn w:val="a2"/>
    <w:link w:val="a8"/>
    <w:qFormat/>
    <w:rsid w:val="000F38FC"/>
    <w:pPr>
      <w:ind w:firstLineChars="200" w:firstLine="200"/>
    </w:pPr>
  </w:style>
  <w:style w:type="character" w:customStyle="1" w:styleId="a8">
    <w:name w:val="手册正文 字符"/>
    <w:basedOn w:val="a4"/>
    <w:link w:val="a3"/>
    <w:rsid w:val="000F38FC"/>
  </w:style>
  <w:style w:type="character" w:customStyle="1" w:styleId="10">
    <w:name w:val="标题 1 字符"/>
    <w:basedOn w:val="a4"/>
    <w:link w:val="1"/>
    <w:uiPriority w:val="9"/>
    <w:rsid w:val="006D47AC"/>
    <w:rPr>
      <w:rFonts w:asciiTheme="majorHAnsi" w:eastAsiaTheme="majorEastAsia" w:hAnsiTheme="majorHAnsi"/>
      <w:b/>
      <w:bCs/>
      <w:kern w:val="44"/>
      <w:sz w:val="36"/>
      <w:szCs w:val="44"/>
    </w:rPr>
  </w:style>
  <w:style w:type="character" w:customStyle="1" w:styleId="20">
    <w:name w:val="标题 2 字符"/>
    <w:basedOn w:val="a4"/>
    <w:link w:val="2"/>
    <w:uiPriority w:val="9"/>
    <w:rsid w:val="006D47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4"/>
    <w:link w:val="3"/>
    <w:uiPriority w:val="9"/>
    <w:rsid w:val="006D47AC"/>
    <w:rPr>
      <w:rFonts w:asciiTheme="majorHAnsi" w:eastAsiaTheme="majorEastAsia" w:hAnsiTheme="majorHAnsi"/>
      <w:b/>
      <w:bCs/>
      <w:sz w:val="28"/>
      <w:szCs w:val="32"/>
    </w:rPr>
  </w:style>
  <w:style w:type="paragraph" w:customStyle="1" w:styleId="a0">
    <w:name w:val="图片标签"/>
    <w:basedOn w:val="a2"/>
    <w:next w:val="a3"/>
    <w:link w:val="a9"/>
    <w:qFormat/>
    <w:rsid w:val="00633F97"/>
    <w:pPr>
      <w:numPr>
        <w:ilvl w:val="3"/>
        <w:numId w:val="1"/>
      </w:numPr>
      <w:spacing w:afterLines="25" w:after="25"/>
      <w:jc w:val="center"/>
    </w:pPr>
    <w:rPr>
      <w:sz w:val="18"/>
    </w:rPr>
  </w:style>
  <w:style w:type="character" w:customStyle="1" w:styleId="a9">
    <w:name w:val="图片标签 字符"/>
    <w:basedOn w:val="a4"/>
    <w:link w:val="a0"/>
    <w:rsid w:val="0070305D"/>
    <w:rPr>
      <w:sz w:val="18"/>
    </w:rPr>
  </w:style>
  <w:style w:type="paragraph" w:customStyle="1" w:styleId="aa">
    <w:name w:val="手册图片"/>
    <w:basedOn w:val="a2"/>
    <w:next w:val="a0"/>
    <w:link w:val="ab"/>
    <w:qFormat/>
    <w:rsid w:val="006962E3"/>
    <w:pPr>
      <w:keepNext/>
      <w:spacing w:beforeLines="25" w:before="25"/>
      <w:jc w:val="center"/>
    </w:pPr>
  </w:style>
  <w:style w:type="character" w:customStyle="1" w:styleId="ab">
    <w:name w:val="手册图片 字符"/>
    <w:basedOn w:val="a4"/>
    <w:link w:val="aa"/>
    <w:rsid w:val="006962E3"/>
  </w:style>
  <w:style w:type="paragraph" w:customStyle="1" w:styleId="a1">
    <w:name w:val="表格标签"/>
    <w:basedOn w:val="a2"/>
    <w:next w:val="a2"/>
    <w:link w:val="ac"/>
    <w:qFormat/>
    <w:rsid w:val="00633F97"/>
    <w:pPr>
      <w:keepNext/>
      <w:numPr>
        <w:ilvl w:val="4"/>
        <w:numId w:val="1"/>
      </w:numPr>
      <w:spacing w:beforeLines="25" w:before="25"/>
      <w:jc w:val="center"/>
    </w:pPr>
    <w:rPr>
      <w:sz w:val="18"/>
    </w:rPr>
  </w:style>
  <w:style w:type="character" w:customStyle="1" w:styleId="ac">
    <w:name w:val="表格标签 字符"/>
    <w:basedOn w:val="a4"/>
    <w:link w:val="a1"/>
    <w:rsid w:val="0070305D"/>
    <w:rPr>
      <w:sz w:val="18"/>
    </w:rPr>
  </w:style>
  <w:style w:type="table" w:customStyle="1" w:styleId="ad">
    <w:name w:val="手册表格"/>
    <w:basedOn w:val="a5"/>
    <w:uiPriority w:val="99"/>
    <w:rsid w:val="00FB35DC"/>
    <w:tblPr>
      <w:tblBorders>
        <w:top w:val="single" w:sz="12" w:space="0" w:color="auto"/>
        <w:bottom w:val="single" w:sz="12" w:space="0" w:color="auto"/>
      </w:tblBorders>
    </w:tbl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</w:style>
  <w:style w:type="character" w:styleId="ae">
    <w:name w:val="Placeholder Text"/>
    <w:basedOn w:val="a4"/>
    <w:uiPriority w:val="99"/>
    <w:semiHidden/>
    <w:rsid w:val="00E85922"/>
    <w:rPr>
      <w:color w:val="808080"/>
    </w:rPr>
  </w:style>
  <w:style w:type="numbering" w:customStyle="1" w:styleId="a">
    <w:name w:val="手册列表"/>
    <w:basedOn w:val="a6"/>
    <w:uiPriority w:val="99"/>
    <w:rsid w:val="00633F97"/>
    <w:pPr>
      <w:numPr>
        <w:numId w:val="1"/>
      </w:numPr>
    </w:pPr>
  </w:style>
  <w:style w:type="paragraph" w:customStyle="1" w:styleId="af">
    <w:name w:val="手册公式"/>
    <w:basedOn w:val="a2"/>
    <w:next w:val="a3"/>
    <w:link w:val="af0"/>
    <w:rsid w:val="00E85922"/>
    <w:pPr>
      <w:jc w:val="center"/>
    </w:pPr>
  </w:style>
  <w:style w:type="character" w:customStyle="1" w:styleId="af0">
    <w:name w:val="手册公式 字符"/>
    <w:basedOn w:val="a4"/>
    <w:link w:val="af"/>
    <w:rsid w:val="00E85922"/>
  </w:style>
  <w:style w:type="paragraph" w:styleId="af1">
    <w:name w:val="List Paragraph"/>
    <w:basedOn w:val="a2"/>
    <w:uiPriority w:val="34"/>
    <w:unhideWhenUsed/>
    <w:qFormat/>
    <w:rsid w:val="006D47AC"/>
    <w:pPr>
      <w:ind w:firstLineChars="200" w:firstLine="420"/>
    </w:pPr>
  </w:style>
  <w:style w:type="character" w:customStyle="1" w:styleId="40">
    <w:name w:val="标题 4 字符"/>
    <w:basedOn w:val="a4"/>
    <w:link w:val="4"/>
    <w:uiPriority w:val="9"/>
    <w:rsid w:val="006D47AC"/>
    <w:rPr>
      <w:rFonts w:asciiTheme="majorHAnsi" w:eastAsiaTheme="majorEastAsia" w:hAnsiTheme="majorHAnsi" w:cstheme="majorBidi"/>
      <w:b/>
      <w:bCs/>
      <w:szCs w:val="28"/>
    </w:rPr>
  </w:style>
  <w:style w:type="paragraph" w:styleId="af2">
    <w:name w:val="footnote text"/>
    <w:basedOn w:val="a2"/>
    <w:link w:val="af3"/>
    <w:uiPriority w:val="99"/>
    <w:semiHidden/>
    <w:unhideWhenUsed/>
    <w:rsid w:val="00633F97"/>
    <w:pPr>
      <w:snapToGrid w:val="0"/>
      <w:jc w:val="left"/>
    </w:pPr>
    <w:rPr>
      <w:sz w:val="18"/>
      <w:szCs w:val="18"/>
    </w:rPr>
  </w:style>
  <w:style w:type="character" w:customStyle="1" w:styleId="50">
    <w:name w:val="标题 5 字符"/>
    <w:basedOn w:val="a4"/>
    <w:link w:val="5"/>
    <w:uiPriority w:val="9"/>
    <w:rsid w:val="00633F97"/>
    <w:rPr>
      <w:rFonts w:asciiTheme="majorHAnsi" w:eastAsiaTheme="majorEastAsia" w:hAnsiTheme="majorHAnsi"/>
      <w:bCs/>
      <w:color w:val="4472C4" w:themeColor="accent1"/>
      <w:szCs w:val="28"/>
    </w:rPr>
  </w:style>
  <w:style w:type="character" w:customStyle="1" w:styleId="af3">
    <w:name w:val="脚注文本 字符"/>
    <w:basedOn w:val="a4"/>
    <w:link w:val="af2"/>
    <w:uiPriority w:val="99"/>
    <w:semiHidden/>
    <w:rsid w:val="00633F97"/>
    <w:rPr>
      <w:sz w:val="18"/>
      <w:szCs w:val="18"/>
    </w:rPr>
  </w:style>
  <w:style w:type="character" w:styleId="af4">
    <w:name w:val="footnote reference"/>
    <w:basedOn w:val="a4"/>
    <w:uiPriority w:val="99"/>
    <w:semiHidden/>
    <w:unhideWhenUsed/>
    <w:rsid w:val="00633F97"/>
    <w:rPr>
      <w:vertAlign w:val="superscript"/>
    </w:rPr>
  </w:style>
  <w:style w:type="character" w:styleId="af5">
    <w:name w:val="Hyperlink"/>
    <w:basedOn w:val="a4"/>
    <w:uiPriority w:val="99"/>
    <w:semiHidden/>
    <w:unhideWhenUsed/>
    <w:rsid w:val="008663FB"/>
    <w:rPr>
      <w:color w:val="0000FF"/>
      <w:u w:val="single"/>
    </w:rPr>
  </w:style>
  <w:style w:type="paragraph" w:styleId="HTML">
    <w:name w:val="HTML Preformatted"/>
    <w:basedOn w:val="a2"/>
    <w:link w:val="HTML0"/>
    <w:uiPriority w:val="99"/>
    <w:semiHidden/>
    <w:unhideWhenUsed/>
    <w:rsid w:val="007C38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4"/>
    <w:link w:val="HTML"/>
    <w:uiPriority w:val="99"/>
    <w:semiHidden/>
    <w:rsid w:val="007C38C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ilator.org/guide/latest/instal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XLF\DC-CA-SA-Lab\doc\&#23454;&#39564;&#25351;&#23548;&#25163;&#2087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实验指导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04A10A9-1321-49A3-8197-45CAFDB7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实验指导手册模板.dotx</Template>
  <TotalTime>76</TotalTime>
  <Pages>3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 Xi</dc:creator>
  <cp:keywords/>
  <dc:description/>
  <cp:lastModifiedBy>Xi Lifeng</cp:lastModifiedBy>
  <cp:revision>5</cp:revision>
  <dcterms:created xsi:type="dcterms:W3CDTF">2024-02-01T06:29:00Z</dcterms:created>
  <dcterms:modified xsi:type="dcterms:W3CDTF">2024-02-01T07:47:00Z</dcterms:modified>
</cp:coreProperties>
</file>