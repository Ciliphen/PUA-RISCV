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7F5D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7042B465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4FFED937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6FCF22FC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16850050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0016083C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33271687" w14:textId="77777777" w:rsidR="00494949" w:rsidRPr="00494949" w:rsidRDefault="00494949" w:rsidP="00494949">
      <w:pPr>
        <w:pStyle w:val="af1"/>
        <w:keepNext/>
        <w:keepLines/>
        <w:widowControl/>
        <w:numPr>
          <w:ilvl w:val="1"/>
          <w:numId w:val="16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4AE8DE80" w14:textId="77777777" w:rsidR="00494949" w:rsidRPr="00494949" w:rsidRDefault="00494949" w:rsidP="00494949">
      <w:pPr>
        <w:pStyle w:val="af1"/>
        <w:keepNext/>
        <w:keepLines/>
        <w:widowControl/>
        <w:numPr>
          <w:ilvl w:val="1"/>
          <w:numId w:val="16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1888F02C" w14:textId="77777777" w:rsidR="00494949" w:rsidRPr="00494949" w:rsidRDefault="00494949" w:rsidP="00494949">
      <w:pPr>
        <w:pStyle w:val="af1"/>
        <w:keepNext/>
        <w:keepLines/>
        <w:widowControl/>
        <w:numPr>
          <w:ilvl w:val="1"/>
          <w:numId w:val="16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103F19EC" w14:textId="77777777" w:rsidR="005873D7" w:rsidRPr="005873D7" w:rsidRDefault="005873D7" w:rsidP="005873D7">
      <w:pPr>
        <w:pStyle w:val="af1"/>
        <w:keepNext/>
        <w:keepLines/>
        <w:widowControl/>
        <w:numPr>
          <w:ilvl w:val="0"/>
          <w:numId w:val="24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3264A761" w14:textId="77777777" w:rsidR="005873D7" w:rsidRPr="005873D7" w:rsidRDefault="005873D7" w:rsidP="005873D7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797ABB50" w14:textId="77777777" w:rsidR="005873D7" w:rsidRPr="005873D7" w:rsidRDefault="005873D7" w:rsidP="005873D7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283C3FDF" w14:textId="77777777" w:rsidR="005873D7" w:rsidRPr="005873D7" w:rsidRDefault="005873D7" w:rsidP="005873D7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6AD0B448" w14:textId="77777777" w:rsidR="005873D7" w:rsidRPr="005873D7" w:rsidRDefault="005873D7" w:rsidP="005873D7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5773F78" w14:textId="77777777" w:rsidR="005873D7" w:rsidRPr="005873D7" w:rsidRDefault="005873D7" w:rsidP="005873D7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BED44B3" w14:textId="77777777" w:rsidR="005873D7" w:rsidRPr="005873D7" w:rsidRDefault="005873D7" w:rsidP="005873D7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1DC6B70B" w14:textId="77777777" w:rsidR="005873D7" w:rsidRPr="005873D7" w:rsidRDefault="005873D7" w:rsidP="005873D7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569558A2" w14:textId="55359FC7" w:rsidR="005B6CE3" w:rsidRDefault="000F38FC" w:rsidP="005873D7">
      <w:pPr>
        <w:pStyle w:val="2"/>
      </w:pPr>
      <w:r w:rsidRPr="000F38FC">
        <w:rPr>
          <w:rFonts w:hint="eastAsia"/>
        </w:rPr>
        <w:t>实验</w:t>
      </w:r>
      <w:r w:rsidR="00C55BCE">
        <w:rPr>
          <w:rFonts w:hint="eastAsia"/>
        </w:rPr>
        <w:t>十</w:t>
      </w:r>
      <w:r w:rsidR="005873D7">
        <w:rPr>
          <w:rFonts w:hint="eastAsia"/>
        </w:rPr>
        <w:t>三</w:t>
      </w:r>
      <w:r w:rsidR="005873D7">
        <w:rPr>
          <w:rFonts w:hint="eastAsia"/>
        </w:rPr>
        <w:t xml:space="preserve"> </w:t>
      </w:r>
      <w:r w:rsidR="005873D7" w:rsidRPr="005873D7">
        <w:rPr>
          <w:rFonts w:hint="eastAsia"/>
        </w:rPr>
        <w:t>实现</w:t>
      </w:r>
      <w:r w:rsidR="005873D7" w:rsidRPr="005873D7">
        <w:rPr>
          <w:rFonts w:hint="eastAsia"/>
        </w:rPr>
        <w:t>CSR</w:t>
      </w:r>
      <w:r w:rsidR="005873D7" w:rsidRPr="005873D7">
        <w:rPr>
          <w:rFonts w:hint="eastAsia"/>
        </w:rPr>
        <w:t>指令的流水线设计实验</w:t>
      </w:r>
    </w:p>
    <w:p w14:paraId="3A761638" w14:textId="77777777" w:rsidR="000F38FC" w:rsidRDefault="000F38FC" w:rsidP="00494949">
      <w:pPr>
        <w:pStyle w:val="3"/>
      </w:pPr>
      <w:r>
        <w:rPr>
          <w:rFonts w:hint="eastAsia"/>
        </w:rPr>
        <w:t>实验目的</w:t>
      </w:r>
    </w:p>
    <w:p w14:paraId="2D78BD20" w14:textId="2D953A60" w:rsidR="00644295" w:rsidRDefault="00644295" w:rsidP="006442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5873D7">
        <w:rPr>
          <w:rFonts w:hint="eastAsia"/>
        </w:rPr>
        <w:t>CSR</w:t>
      </w:r>
      <w:r>
        <w:rPr>
          <w:rFonts w:hint="eastAsia"/>
        </w:rPr>
        <w:t>指令的数据通路</w:t>
      </w:r>
      <w:r w:rsidR="003B11A2">
        <w:rPr>
          <w:rFonts w:hint="eastAsia"/>
        </w:rPr>
        <w:t>。</w:t>
      </w:r>
    </w:p>
    <w:p w14:paraId="0BFC48C6" w14:textId="6A495F5E" w:rsidR="00644295" w:rsidRDefault="00644295" w:rsidP="006442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掌握在执行级中添加</w:t>
      </w:r>
      <w:r w:rsidR="000D7B4F">
        <w:rPr>
          <w:rFonts w:hint="eastAsia"/>
        </w:rPr>
        <w:t>控制状态寄存器</w:t>
      </w:r>
      <w:r>
        <w:rPr>
          <w:rFonts w:hint="eastAsia"/>
        </w:rPr>
        <w:t>部件</w:t>
      </w:r>
      <w:r w:rsidR="000D7B4F">
        <w:rPr>
          <w:rFonts w:hint="eastAsia"/>
        </w:rPr>
        <w:t>CSR</w:t>
      </w:r>
      <w:r>
        <w:rPr>
          <w:rFonts w:hint="eastAsia"/>
        </w:rPr>
        <w:t>的方法</w:t>
      </w:r>
      <w:r w:rsidR="003B11A2">
        <w:rPr>
          <w:rFonts w:hint="eastAsia"/>
        </w:rPr>
        <w:t>。</w:t>
      </w:r>
    </w:p>
    <w:p w14:paraId="5EE7F1A3" w14:textId="08A9C17C" w:rsidR="000F38FC" w:rsidRDefault="00644295" w:rsidP="006442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掌握在五级流水线中实现</w:t>
      </w:r>
      <w:r w:rsidR="000D7B4F">
        <w:rPr>
          <w:rFonts w:hint="eastAsia"/>
        </w:rPr>
        <w:t>CSR</w:t>
      </w:r>
      <w:r>
        <w:rPr>
          <w:rFonts w:hint="eastAsia"/>
        </w:rPr>
        <w:t>指令的方法</w:t>
      </w:r>
      <w:r w:rsidR="003B11A2">
        <w:rPr>
          <w:rFonts w:hint="eastAsia"/>
        </w:rPr>
        <w:t>。</w:t>
      </w:r>
    </w:p>
    <w:p w14:paraId="032DDA0D" w14:textId="77777777" w:rsidR="000F38FC" w:rsidRDefault="000F38FC" w:rsidP="00494949">
      <w:pPr>
        <w:pStyle w:val="3"/>
      </w:pPr>
      <w:r>
        <w:rPr>
          <w:rFonts w:hint="eastAsia"/>
        </w:rPr>
        <w:t>实验原理与实验内容</w:t>
      </w:r>
    </w:p>
    <w:p w14:paraId="24FAC280" w14:textId="5238296F" w:rsidR="009A3E7A" w:rsidRDefault="00FF795D" w:rsidP="009A3E7A">
      <w:pPr>
        <w:pStyle w:val="a3"/>
        <w:ind w:firstLine="420"/>
      </w:pPr>
      <w:r>
        <w:rPr>
          <w:rFonts w:hint="eastAsia"/>
        </w:rPr>
        <w:t>CSR</w:t>
      </w:r>
      <w:r>
        <w:rPr>
          <w:rFonts w:hint="eastAsia"/>
        </w:rPr>
        <w:t>指令被定义在</w:t>
      </w:r>
      <w:proofErr w:type="spellStart"/>
      <w:r>
        <w:rPr>
          <w:rFonts w:hint="eastAsia"/>
        </w:rPr>
        <w:t>Zicsr</w:t>
      </w:r>
      <w:proofErr w:type="spellEnd"/>
      <w:r>
        <w:rPr>
          <w:rFonts w:hint="eastAsia"/>
        </w:rPr>
        <w:t>指令集</w:t>
      </w:r>
      <w:r w:rsidR="00AC7A25">
        <w:rPr>
          <w:rFonts w:hint="eastAsia"/>
        </w:rPr>
        <w:t>中</w:t>
      </w:r>
      <w:r>
        <w:rPr>
          <w:rFonts w:hint="eastAsia"/>
        </w:rPr>
        <w:t>，共计</w:t>
      </w:r>
      <w:r>
        <w:rPr>
          <w:rFonts w:hint="eastAsia"/>
        </w:rPr>
        <w:t>6</w:t>
      </w:r>
      <w:r w:rsidR="00AC7A25">
        <w:rPr>
          <w:rFonts w:hint="eastAsia"/>
        </w:rPr>
        <w:t>条</w:t>
      </w:r>
      <w:r>
        <w:rPr>
          <w:rFonts w:hint="eastAsia"/>
        </w:rPr>
        <w:t>指令</w:t>
      </w:r>
      <w:r w:rsidR="00AC7A25">
        <w:rPr>
          <w:rFonts w:hint="eastAsia"/>
        </w:rPr>
        <w:t>，</w:t>
      </w:r>
      <w:r w:rsidR="00F13964">
        <w:rPr>
          <w:rFonts w:hint="eastAsia"/>
        </w:rPr>
        <w:t>详细内容</w:t>
      </w:r>
      <w:r w:rsidR="00CC54EC">
        <w:rPr>
          <w:rFonts w:hint="eastAsia"/>
        </w:rPr>
        <w:t>请参考</w:t>
      </w:r>
      <w:r w:rsidR="00F13964">
        <w:rPr>
          <w:rFonts w:hint="eastAsia"/>
        </w:rPr>
        <w:t>第</w:t>
      </w:r>
      <w:r>
        <w:t>6</w:t>
      </w:r>
      <w:r w:rsidR="00F13964">
        <w:rPr>
          <w:rFonts w:hint="eastAsia"/>
        </w:rPr>
        <w:t>章的</w:t>
      </w:r>
      <w:r>
        <w:t>6</w:t>
      </w:r>
      <w:r w:rsidR="00F13964">
        <w:t>.4</w:t>
      </w:r>
      <w:r w:rsidR="00F13964">
        <w:rPr>
          <w:rFonts w:hint="eastAsia"/>
        </w:rPr>
        <w:t>小节的</w:t>
      </w:r>
      <w:proofErr w:type="spellStart"/>
      <w:r w:rsidR="00752250">
        <w:rPr>
          <w:rFonts w:hint="eastAsia"/>
        </w:rPr>
        <w:t>Zicsr</w:t>
      </w:r>
      <w:proofErr w:type="spellEnd"/>
      <w:r w:rsidR="00752250">
        <w:rPr>
          <w:rFonts w:hint="eastAsia"/>
        </w:rPr>
        <w:t>指令集部分</w:t>
      </w:r>
      <w:r w:rsidR="00F13964">
        <w:rPr>
          <w:rFonts w:hint="eastAsia"/>
        </w:rPr>
        <w:t>。</w:t>
      </w:r>
      <w:r w:rsidR="00752250">
        <w:rPr>
          <w:rFonts w:hint="eastAsia"/>
        </w:rPr>
        <w:t>CSR</w:t>
      </w:r>
      <w:r w:rsidR="00752250">
        <w:rPr>
          <w:rFonts w:hint="eastAsia"/>
        </w:rPr>
        <w:t>寄存器是在处理器核</w:t>
      </w:r>
      <w:r w:rsidR="00752250" w:rsidRPr="003C2E80">
        <w:rPr>
          <w:rFonts w:hint="eastAsia"/>
        </w:rPr>
        <w:t>内部用于配置或记录程序性能和状态信息</w:t>
      </w:r>
      <w:r w:rsidR="00752250">
        <w:rPr>
          <w:rFonts w:hint="eastAsia"/>
        </w:rPr>
        <w:t>的</w:t>
      </w:r>
      <w:r w:rsidR="00752250" w:rsidRPr="003C2E80">
        <w:rPr>
          <w:rFonts w:hint="eastAsia"/>
        </w:rPr>
        <w:t>寄存器</w:t>
      </w:r>
      <w:r w:rsidR="00752250">
        <w:rPr>
          <w:rFonts w:hint="eastAsia"/>
        </w:rPr>
        <w:t>。</w:t>
      </w:r>
      <w:r w:rsidR="00752250">
        <w:t>CSR</w:t>
      </w:r>
      <w:r w:rsidR="00752250" w:rsidRPr="003C2E80">
        <w:rPr>
          <w:rFonts w:hint="eastAsia"/>
        </w:rPr>
        <w:t>指令</w:t>
      </w:r>
      <w:r w:rsidR="00752250">
        <w:rPr>
          <w:rFonts w:hint="eastAsia"/>
        </w:rPr>
        <w:t>用于</w:t>
      </w:r>
      <w:r w:rsidR="00752250" w:rsidRPr="003C2E80">
        <w:rPr>
          <w:rFonts w:hint="eastAsia"/>
        </w:rPr>
        <w:t>设置相应的控制信息或读取状态信息</w:t>
      </w:r>
      <w:r w:rsidR="00752250">
        <w:rPr>
          <w:rFonts w:hint="eastAsia"/>
        </w:rPr>
        <w:t>。</w:t>
      </w:r>
      <w:r w:rsidR="00B74C46">
        <w:rPr>
          <w:rFonts w:hint="eastAsia"/>
        </w:rPr>
        <w:t>因此本实验不仅需要实现</w:t>
      </w:r>
      <w:r w:rsidR="00B74C46">
        <w:rPr>
          <w:rFonts w:hint="eastAsia"/>
        </w:rPr>
        <w:t>CSR</w:t>
      </w:r>
      <w:r w:rsidR="00B74C46">
        <w:rPr>
          <w:rFonts w:hint="eastAsia"/>
        </w:rPr>
        <w:t>指令还需要实现部分</w:t>
      </w:r>
      <w:r w:rsidR="00B74C46">
        <w:rPr>
          <w:rFonts w:hint="eastAsia"/>
        </w:rPr>
        <w:t>CSR</w:t>
      </w:r>
      <w:r w:rsidR="00B74C46">
        <w:rPr>
          <w:rFonts w:hint="eastAsia"/>
        </w:rPr>
        <w:t>寄存器。</w:t>
      </w:r>
      <w:r w:rsidR="00B81C6D">
        <w:rPr>
          <w:rFonts w:hint="eastAsia"/>
        </w:rPr>
        <w:t>特权模式和</w:t>
      </w:r>
      <w:r w:rsidR="00B74C46">
        <w:rPr>
          <w:rFonts w:hint="eastAsia"/>
        </w:rPr>
        <w:t>CSR</w:t>
      </w:r>
      <w:r w:rsidR="00B74C46">
        <w:rPr>
          <w:rFonts w:hint="eastAsia"/>
        </w:rPr>
        <w:t>寄存器的相关介绍可以参考</w:t>
      </w:r>
      <w:r w:rsidR="003B5E44">
        <w:rPr>
          <w:rFonts w:hint="eastAsia"/>
        </w:rPr>
        <w:t>第</w:t>
      </w:r>
      <w:r w:rsidR="003B5E44">
        <w:rPr>
          <w:rFonts w:hint="eastAsia"/>
        </w:rPr>
        <w:t>6</w:t>
      </w:r>
      <w:r w:rsidR="003B5E44">
        <w:rPr>
          <w:rFonts w:hint="eastAsia"/>
        </w:rPr>
        <w:t>章的</w:t>
      </w:r>
      <w:r w:rsidR="003B5E44">
        <w:rPr>
          <w:rFonts w:hint="eastAsia"/>
        </w:rPr>
        <w:t>6</w:t>
      </w:r>
      <w:r w:rsidR="003B5E44">
        <w:t>.3</w:t>
      </w:r>
      <w:r w:rsidR="003B5E44">
        <w:rPr>
          <w:rFonts w:hint="eastAsia"/>
        </w:rPr>
        <w:t>小节。</w:t>
      </w:r>
    </w:p>
    <w:p w14:paraId="7F49E101" w14:textId="471B69C3" w:rsidR="003B5E44" w:rsidRDefault="003B5E44" w:rsidP="003B5E44">
      <w:pPr>
        <w:pStyle w:val="4"/>
      </w:pPr>
      <w:r>
        <w:rPr>
          <w:rFonts w:hint="eastAsia"/>
        </w:rPr>
        <w:t>需要实现的</w:t>
      </w:r>
      <w:r>
        <w:rPr>
          <w:rFonts w:hint="eastAsia"/>
        </w:rPr>
        <w:t>CSR</w:t>
      </w:r>
      <w:r>
        <w:rPr>
          <w:rFonts w:hint="eastAsia"/>
        </w:rPr>
        <w:t>寄存器</w:t>
      </w:r>
    </w:p>
    <w:p w14:paraId="01B53E34" w14:textId="1D428898" w:rsidR="00482AB6" w:rsidRDefault="00482AB6" w:rsidP="00482AB6">
      <w:pPr>
        <w:pStyle w:val="a3"/>
        <w:ind w:firstLine="420"/>
      </w:pPr>
      <w:r>
        <w:rPr>
          <w:rFonts w:hint="eastAsia"/>
        </w:rPr>
        <w:t>本实验要求实现</w:t>
      </w:r>
      <w:r w:rsidR="00EB3FF6">
        <w:rPr>
          <w:rFonts w:hint="eastAsia"/>
        </w:rPr>
        <w:t>的</w:t>
      </w:r>
      <w:r w:rsidR="00706E34">
        <w:rPr>
          <w:rFonts w:hint="eastAsia"/>
        </w:rPr>
        <w:t>U</w:t>
      </w:r>
      <w:r>
        <w:rPr>
          <w:rFonts w:hint="eastAsia"/>
        </w:rPr>
        <w:t>模式</w:t>
      </w:r>
      <w:r w:rsidR="00394366">
        <w:rPr>
          <w:rFonts w:hint="eastAsia"/>
        </w:rPr>
        <w:t>和</w:t>
      </w:r>
      <w:r w:rsidR="00706E34">
        <w:rPr>
          <w:rFonts w:hint="eastAsia"/>
        </w:rPr>
        <w:t>M</w:t>
      </w:r>
      <w:r w:rsidR="00394366">
        <w:rPr>
          <w:rFonts w:hint="eastAsia"/>
        </w:rPr>
        <w:t>模式</w:t>
      </w:r>
      <w:r>
        <w:rPr>
          <w:rFonts w:hint="eastAsia"/>
        </w:rPr>
        <w:t>的</w:t>
      </w:r>
      <w:r w:rsidR="00DC3A97">
        <w:rPr>
          <w:rFonts w:hint="eastAsia"/>
        </w:rPr>
        <w:t>CSR</w:t>
      </w:r>
      <w:r w:rsidR="00DC3A97">
        <w:rPr>
          <w:rFonts w:hint="eastAsia"/>
        </w:rPr>
        <w:t>寄存器如</w:t>
      </w:r>
      <w:r w:rsidR="00483700">
        <w:fldChar w:fldCharType="begin"/>
      </w:r>
      <w:r w:rsidR="00483700">
        <w:instrText xml:space="preserve"> </w:instrText>
      </w:r>
      <w:r w:rsidR="00483700">
        <w:rPr>
          <w:rFonts w:hint="eastAsia"/>
        </w:rPr>
        <w:instrText>REF _Ref160103675 \r \h</w:instrText>
      </w:r>
      <w:r w:rsidR="00483700">
        <w:instrText xml:space="preserve"> </w:instrText>
      </w:r>
      <w:r w:rsidR="00483700">
        <w:fldChar w:fldCharType="separate"/>
      </w:r>
      <w:r w:rsidR="00483700">
        <w:rPr>
          <w:rFonts w:hint="eastAsia"/>
        </w:rPr>
        <w:t>表</w:t>
      </w:r>
      <w:r w:rsidR="00483700">
        <w:rPr>
          <w:rFonts w:hint="eastAsia"/>
        </w:rPr>
        <w:t>7-1</w:t>
      </w:r>
      <w:r w:rsidR="00483700">
        <w:fldChar w:fldCharType="end"/>
      </w:r>
      <w:r w:rsidR="00DC3A97">
        <w:rPr>
          <w:rFonts w:hint="eastAsia"/>
        </w:rPr>
        <w:t>所示。</w:t>
      </w:r>
      <w:r w:rsidR="00483700">
        <w:rPr>
          <w:rFonts w:hint="eastAsia"/>
        </w:rPr>
        <w:t>权限列中，</w:t>
      </w:r>
      <w:r w:rsidR="00E34468">
        <w:rPr>
          <w:rFonts w:hint="eastAsia"/>
        </w:rPr>
        <w:t>URO</w:t>
      </w:r>
      <w:r w:rsidR="00E34468">
        <w:rPr>
          <w:rFonts w:hint="eastAsia"/>
        </w:rPr>
        <w:t>表示最低在</w:t>
      </w:r>
      <w:r w:rsidR="00E34468">
        <w:rPr>
          <w:rFonts w:hint="eastAsia"/>
        </w:rPr>
        <w:t>U</w:t>
      </w:r>
      <w:r w:rsidR="00E34468">
        <w:rPr>
          <w:rFonts w:hint="eastAsia"/>
        </w:rPr>
        <w:t>模式下只读；</w:t>
      </w:r>
      <w:r w:rsidR="00483700">
        <w:rPr>
          <w:rFonts w:hint="eastAsia"/>
        </w:rPr>
        <w:t>MRO</w:t>
      </w:r>
      <w:r w:rsidR="00483700">
        <w:rPr>
          <w:rFonts w:hint="eastAsia"/>
        </w:rPr>
        <w:t>表示</w:t>
      </w:r>
      <w:r w:rsidR="00E34468">
        <w:rPr>
          <w:rFonts w:hint="eastAsia"/>
        </w:rPr>
        <w:t>最低</w:t>
      </w:r>
      <w:r w:rsidR="00483700">
        <w:rPr>
          <w:rFonts w:hint="eastAsia"/>
        </w:rPr>
        <w:t>在</w:t>
      </w:r>
      <w:r w:rsidR="00483700">
        <w:rPr>
          <w:rFonts w:hint="eastAsia"/>
        </w:rPr>
        <w:t>M</w:t>
      </w:r>
      <w:r w:rsidR="00483700">
        <w:rPr>
          <w:rFonts w:hint="eastAsia"/>
        </w:rPr>
        <w:t>模式下只读</w:t>
      </w:r>
      <w:r w:rsidR="00E34468">
        <w:rPr>
          <w:rFonts w:hint="eastAsia"/>
        </w:rPr>
        <w:t>；</w:t>
      </w:r>
      <w:r w:rsidR="00F11C6B">
        <w:rPr>
          <w:rFonts w:hint="eastAsia"/>
        </w:rPr>
        <w:t>MRW</w:t>
      </w:r>
      <w:r w:rsidR="00F11C6B">
        <w:rPr>
          <w:rFonts w:hint="eastAsia"/>
        </w:rPr>
        <w:t>表示</w:t>
      </w:r>
      <w:r w:rsidR="00E34468">
        <w:rPr>
          <w:rFonts w:hint="eastAsia"/>
        </w:rPr>
        <w:t>最低</w:t>
      </w:r>
      <w:r w:rsidR="00F11C6B">
        <w:rPr>
          <w:rFonts w:hint="eastAsia"/>
        </w:rPr>
        <w:t>在</w:t>
      </w:r>
      <w:r w:rsidR="00F11C6B">
        <w:rPr>
          <w:rFonts w:hint="eastAsia"/>
        </w:rPr>
        <w:t>M</w:t>
      </w:r>
      <w:r w:rsidR="00F11C6B">
        <w:rPr>
          <w:rFonts w:hint="eastAsia"/>
        </w:rPr>
        <w:t>模式下可读写。</w:t>
      </w:r>
      <w:r w:rsidR="00E34468">
        <w:rPr>
          <w:rFonts w:hint="eastAsia"/>
        </w:rPr>
        <w:t>权限的大小为</w:t>
      </w:r>
      <w:r w:rsidR="00E34468">
        <w:rPr>
          <w:rFonts w:hint="eastAsia"/>
        </w:rPr>
        <w:t>U</w:t>
      </w:r>
      <w:r w:rsidR="00E34468">
        <w:t>&lt;S&lt;M</w:t>
      </w:r>
      <w:r w:rsidR="00E34468">
        <w:rPr>
          <w:rFonts w:hint="eastAsia"/>
        </w:rPr>
        <w:t>，高权限可以访问</w:t>
      </w:r>
      <w:r w:rsidR="00F07D7E">
        <w:rPr>
          <w:rFonts w:hint="eastAsia"/>
        </w:rPr>
        <w:t>低权限的</w:t>
      </w:r>
      <w:r w:rsidR="00F07D7E">
        <w:rPr>
          <w:rFonts w:hint="eastAsia"/>
        </w:rPr>
        <w:t>CSR</w:t>
      </w:r>
      <w:r w:rsidR="00F07D7E">
        <w:rPr>
          <w:rFonts w:hint="eastAsia"/>
        </w:rPr>
        <w:t>，反之则不行。</w:t>
      </w:r>
    </w:p>
    <w:p w14:paraId="45DB3ADE" w14:textId="6AC7EB27" w:rsidR="00DC3A97" w:rsidRDefault="00DC3A97" w:rsidP="00DC3A97">
      <w:pPr>
        <w:pStyle w:val="a1"/>
        <w:spacing w:before="78"/>
      </w:pPr>
      <w:bookmarkStart w:id="0" w:name="_Ref160103675"/>
      <w:r>
        <w:rPr>
          <w:rFonts w:hint="eastAsia"/>
        </w:rPr>
        <w:t>CSR</w:t>
      </w:r>
      <w:r>
        <w:rPr>
          <w:rFonts w:hint="eastAsia"/>
        </w:rPr>
        <w:t>寄存器</w:t>
      </w:r>
      <w:bookmarkEnd w:id="0"/>
      <w:r w:rsidR="00CB1903">
        <w:rPr>
          <w:rFonts w:hint="eastAsia"/>
        </w:rPr>
        <w:t>列表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697"/>
        <w:gridCol w:w="1238"/>
        <w:gridCol w:w="1066"/>
        <w:gridCol w:w="2814"/>
        <w:gridCol w:w="1413"/>
        <w:gridCol w:w="1068"/>
      </w:tblGrid>
      <w:tr w:rsidR="005A61FE" w:rsidRPr="00641F0D" w14:paraId="72DC8167" w14:textId="28D8E24D" w:rsidTr="005B059C">
        <w:tc>
          <w:tcPr>
            <w:tcW w:w="8296" w:type="dxa"/>
            <w:gridSpan w:val="6"/>
          </w:tcPr>
          <w:p w14:paraId="236E77AB" w14:textId="37E512CC" w:rsidR="005A61FE" w:rsidRDefault="00CB1903" w:rsidP="0004048B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非特权计数器</w:t>
            </w:r>
            <w:r>
              <w:rPr>
                <w:rFonts w:hint="eastAsia"/>
                <w:b/>
                <w:bCs/>
                <w:sz w:val="18"/>
                <w:szCs w:val="18"/>
              </w:rPr>
              <w:t>/</w:t>
            </w:r>
            <w:r>
              <w:rPr>
                <w:rFonts w:hint="eastAsia"/>
                <w:b/>
                <w:bCs/>
                <w:sz w:val="18"/>
                <w:szCs w:val="18"/>
              </w:rPr>
              <w:t>定时器</w:t>
            </w:r>
          </w:p>
        </w:tc>
      </w:tr>
      <w:tr w:rsidR="00CB1903" w:rsidRPr="00641F0D" w14:paraId="5298E144" w14:textId="77777777" w:rsidTr="00EB3FF6">
        <w:tc>
          <w:tcPr>
            <w:tcW w:w="677" w:type="dxa"/>
          </w:tcPr>
          <w:p w14:paraId="0243C23B" w14:textId="372966BF" w:rsidR="00CB1903" w:rsidRDefault="00CB1903" w:rsidP="00CB1903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1241" w:type="dxa"/>
          </w:tcPr>
          <w:p w14:paraId="7C7EFCD0" w14:textId="4A578FFE" w:rsidR="00CB1903" w:rsidRDefault="00CB1903" w:rsidP="00CB1903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权限</w:t>
            </w:r>
          </w:p>
        </w:tc>
        <w:tc>
          <w:tcPr>
            <w:tcW w:w="1066" w:type="dxa"/>
          </w:tcPr>
          <w:p w14:paraId="2EB5BE4A" w14:textId="1C3BDE9D" w:rsidR="00CB1903" w:rsidRDefault="00CB1903" w:rsidP="00CB1903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823" w:type="dxa"/>
          </w:tcPr>
          <w:p w14:paraId="0D51D7B4" w14:textId="3FD7F09F" w:rsidR="00CB1903" w:rsidRDefault="00CB1903" w:rsidP="00CB1903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1418" w:type="dxa"/>
          </w:tcPr>
          <w:p w14:paraId="17CCDE6C" w14:textId="5A36D775" w:rsidR="00CB1903" w:rsidRDefault="00CB1903" w:rsidP="00CB1903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是否要求实现</w:t>
            </w:r>
          </w:p>
        </w:tc>
        <w:tc>
          <w:tcPr>
            <w:tcW w:w="1071" w:type="dxa"/>
          </w:tcPr>
          <w:p w14:paraId="297D9A65" w14:textId="04F4793A" w:rsidR="00CB1903" w:rsidRDefault="00CB1903" w:rsidP="00CB1903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简单实现</w:t>
            </w:r>
          </w:p>
        </w:tc>
      </w:tr>
      <w:tr w:rsidR="00CB1903" w:rsidRPr="00641F0D" w14:paraId="0ED9771D" w14:textId="77777777" w:rsidTr="00EB3FF6">
        <w:tc>
          <w:tcPr>
            <w:tcW w:w="677" w:type="dxa"/>
          </w:tcPr>
          <w:p w14:paraId="584E7701" w14:textId="7427E558" w:rsidR="00CB1903" w:rsidRPr="00394366" w:rsidRDefault="00394366" w:rsidP="00CB190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394366">
              <w:rPr>
                <w:rFonts w:hint="eastAsia"/>
                <w:sz w:val="18"/>
                <w:szCs w:val="18"/>
              </w:rPr>
              <w:t>0xC</w:t>
            </w:r>
            <w:r w:rsidRPr="00394366">
              <w:rPr>
                <w:sz w:val="18"/>
                <w:szCs w:val="18"/>
              </w:rPr>
              <w:t>00</w:t>
            </w:r>
          </w:p>
        </w:tc>
        <w:tc>
          <w:tcPr>
            <w:tcW w:w="1241" w:type="dxa"/>
          </w:tcPr>
          <w:p w14:paraId="553839A1" w14:textId="4B592F90" w:rsidR="00CB1903" w:rsidRPr="00394366" w:rsidRDefault="00394366" w:rsidP="00CB190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394366">
              <w:rPr>
                <w:rFonts w:hint="eastAsia"/>
                <w:sz w:val="18"/>
                <w:szCs w:val="18"/>
              </w:rPr>
              <w:t>URO</w:t>
            </w:r>
          </w:p>
        </w:tc>
        <w:tc>
          <w:tcPr>
            <w:tcW w:w="1066" w:type="dxa"/>
          </w:tcPr>
          <w:p w14:paraId="6907AE47" w14:textId="22875B6C" w:rsidR="00CB1903" w:rsidRPr="00394366" w:rsidRDefault="00394366" w:rsidP="00CB190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394366">
              <w:rPr>
                <w:rFonts w:hint="eastAsia"/>
                <w:sz w:val="18"/>
                <w:szCs w:val="18"/>
              </w:rPr>
              <w:t>cycle</w:t>
            </w:r>
          </w:p>
        </w:tc>
        <w:tc>
          <w:tcPr>
            <w:tcW w:w="2823" w:type="dxa"/>
          </w:tcPr>
          <w:p w14:paraId="66B5BCFF" w14:textId="604EE4F1" w:rsidR="00CB1903" w:rsidRPr="00394366" w:rsidRDefault="00394366" w:rsidP="00CB190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394366">
              <w:rPr>
                <w:rFonts w:hint="eastAsia"/>
                <w:sz w:val="18"/>
                <w:szCs w:val="18"/>
              </w:rPr>
              <w:t>RDCYCLE</w:t>
            </w:r>
            <w:r w:rsidRPr="00394366">
              <w:rPr>
                <w:rFonts w:hint="eastAsia"/>
                <w:sz w:val="18"/>
                <w:szCs w:val="18"/>
              </w:rPr>
              <w:t>指令的</w:t>
            </w:r>
            <w:r w:rsidRPr="00394366">
              <w:rPr>
                <w:rFonts w:hint="eastAsia"/>
                <w:sz w:val="18"/>
                <w:szCs w:val="18"/>
              </w:rPr>
              <w:t>周期</w:t>
            </w:r>
            <w:r w:rsidRPr="00394366">
              <w:rPr>
                <w:rFonts w:hint="eastAsia"/>
                <w:sz w:val="18"/>
                <w:szCs w:val="18"/>
              </w:rPr>
              <w:t>计数器</w:t>
            </w:r>
          </w:p>
        </w:tc>
        <w:tc>
          <w:tcPr>
            <w:tcW w:w="1418" w:type="dxa"/>
          </w:tcPr>
          <w:p w14:paraId="65206F5B" w14:textId="46A39A73" w:rsidR="00CB1903" w:rsidRPr="00394366" w:rsidRDefault="00394366" w:rsidP="00CB190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394366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285CE567" w14:textId="77777777" w:rsidR="00CB1903" w:rsidRPr="00394366" w:rsidRDefault="00CB1903" w:rsidP="00CB190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CB1903" w:rsidRPr="00641F0D" w14:paraId="6FFF5344" w14:textId="77777777" w:rsidTr="00D856F2">
        <w:tc>
          <w:tcPr>
            <w:tcW w:w="8296" w:type="dxa"/>
            <w:gridSpan w:val="6"/>
          </w:tcPr>
          <w:p w14:paraId="48FB6931" w14:textId="37FF07FD" w:rsidR="00CB1903" w:rsidRDefault="00CB1903" w:rsidP="00CB1903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机器信息寄存器</w:t>
            </w:r>
          </w:p>
        </w:tc>
      </w:tr>
      <w:tr w:rsidR="00CB1903" w:rsidRPr="00641F0D" w14:paraId="3E42C84C" w14:textId="5FF1B0D6" w:rsidTr="00EB3FF6">
        <w:tc>
          <w:tcPr>
            <w:tcW w:w="677" w:type="dxa"/>
            <w:hideMark/>
          </w:tcPr>
          <w:p w14:paraId="68BD1D54" w14:textId="14FEF447" w:rsidR="00CB1903" w:rsidRPr="00641F0D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1241" w:type="dxa"/>
            <w:hideMark/>
          </w:tcPr>
          <w:p w14:paraId="3A1B075E" w14:textId="24B19397" w:rsidR="00CB1903" w:rsidRPr="00641F0D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权限</w:t>
            </w:r>
          </w:p>
        </w:tc>
        <w:tc>
          <w:tcPr>
            <w:tcW w:w="1066" w:type="dxa"/>
            <w:hideMark/>
          </w:tcPr>
          <w:p w14:paraId="39F6718C" w14:textId="0F482D63" w:rsidR="00CB1903" w:rsidRPr="00641F0D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823" w:type="dxa"/>
            <w:hideMark/>
          </w:tcPr>
          <w:p w14:paraId="3E6EDDE1" w14:textId="4CECABF6" w:rsidR="00CB1903" w:rsidRPr="00641F0D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1418" w:type="dxa"/>
          </w:tcPr>
          <w:p w14:paraId="10FC8CBA" w14:textId="7CD531FA" w:rsidR="00CB1903" w:rsidRDefault="00CB1903" w:rsidP="00CB1903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是否要求实现</w:t>
            </w:r>
          </w:p>
        </w:tc>
        <w:tc>
          <w:tcPr>
            <w:tcW w:w="1071" w:type="dxa"/>
          </w:tcPr>
          <w:p w14:paraId="5619FA27" w14:textId="3F1AFBCC" w:rsidR="00CB1903" w:rsidRDefault="00CB1903" w:rsidP="00CB1903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简单实现</w:t>
            </w:r>
          </w:p>
        </w:tc>
      </w:tr>
      <w:tr w:rsidR="00CB1903" w:rsidRPr="00641F0D" w14:paraId="13D150CF" w14:textId="3D9E8009" w:rsidTr="00EB3FF6">
        <w:tc>
          <w:tcPr>
            <w:tcW w:w="677" w:type="dxa"/>
          </w:tcPr>
          <w:p w14:paraId="410572AB" w14:textId="33C114FE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241" w:type="dxa"/>
          </w:tcPr>
          <w:p w14:paraId="090CDE92" w14:textId="24B779E1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MRO</w:t>
            </w:r>
          </w:p>
        </w:tc>
        <w:tc>
          <w:tcPr>
            <w:tcW w:w="1066" w:type="dxa"/>
          </w:tcPr>
          <w:p w14:paraId="4DC32F5A" w14:textId="2C5D1C1E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E3B58">
              <w:rPr>
                <w:rFonts w:hint="eastAsia"/>
                <w:sz w:val="18"/>
                <w:szCs w:val="18"/>
              </w:rPr>
              <w:t>mvendorid</w:t>
            </w:r>
            <w:proofErr w:type="spellEnd"/>
          </w:p>
        </w:tc>
        <w:tc>
          <w:tcPr>
            <w:tcW w:w="2823" w:type="dxa"/>
          </w:tcPr>
          <w:p w14:paraId="53FC5EE5" w14:textId="42A416A5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供应商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14:paraId="3F464E5F" w14:textId="0E9665D0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04A2B942" w14:textId="603D04A2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B1903" w:rsidRPr="00641F0D" w14:paraId="57221829" w14:textId="71A9C03C" w:rsidTr="00EB3FF6">
        <w:tc>
          <w:tcPr>
            <w:tcW w:w="677" w:type="dxa"/>
          </w:tcPr>
          <w:p w14:paraId="769289A6" w14:textId="58D51D3A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241" w:type="dxa"/>
          </w:tcPr>
          <w:p w14:paraId="6EB79C5D" w14:textId="747A91DC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MRO</w:t>
            </w:r>
          </w:p>
        </w:tc>
        <w:tc>
          <w:tcPr>
            <w:tcW w:w="1066" w:type="dxa"/>
          </w:tcPr>
          <w:p w14:paraId="14F68DC1" w14:textId="3F694DB3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E3B58">
              <w:rPr>
                <w:rFonts w:hint="eastAsia"/>
                <w:sz w:val="18"/>
                <w:szCs w:val="18"/>
              </w:rPr>
              <w:t>marchid</w:t>
            </w:r>
            <w:proofErr w:type="spellEnd"/>
          </w:p>
        </w:tc>
        <w:tc>
          <w:tcPr>
            <w:tcW w:w="2823" w:type="dxa"/>
          </w:tcPr>
          <w:p w14:paraId="51A8E33A" w14:textId="3486BC39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架构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14:paraId="4223BD2D" w14:textId="748B1CE7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1840C4E5" w14:textId="019005AD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B1903" w:rsidRPr="00641F0D" w14:paraId="4300DB4B" w14:textId="07CE4BDA" w:rsidTr="00EB3FF6">
        <w:tc>
          <w:tcPr>
            <w:tcW w:w="677" w:type="dxa"/>
          </w:tcPr>
          <w:p w14:paraId="682B84E8" w14:textId="4588FF68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241" w:type="dxa"/>
          </w:tcPr>
          <w:p w14:paraId="6896A2C1" w14:textId="6CC5D331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MRO</w:t>
            </w:r>
          </w:p>
        </w:tc>
        <w:tc>
          <w:tcPr>
            <w:tcW w:w="1066" w:type="dxa"/>
          </w:tcPr>
          <w:p w14:paraId="75EEA438" w14:textId="3025BBFE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E3B58">
              <w:rPr>
                <w:rFonts w:hint="eastAsia"/>
                <w:sz w:val="18"/>
                <w:szCs w:val="18"/>
              </w:rPr>
              <w:t>mimpid</w:t>
            </w:r>
            <w:proofErr w:type="spellEnd"/>
          </w:p>
        </w:tc>
        <w:tc>
          <w:tcPr>
            <w:tcW w:w="2823" w:type="dxa"/>
          </w:tcPr>
          <w:p w14:paraId="5F1EFDF0" w14:textId="35A6C635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14:paraId="2D889E0B" w14:textId="7B8E2A40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1040A8B0" w14:textId="1CBD6B83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B1903" w:rsidRPr="00641F0D" w14:paraId="1FE611C5" w14:textId="1B942E26" w:rsidTr="00EB3FF6">
        <w:tc>
          <w:tcPr>
            <w:tcW w:w="677" w:type="dxa"/>
          </w:tcPr>
          <w:p w14:paraId="1BE43A34" w14:textId="583D0CA1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241" w:type="dxa"/>
          </w:tcPr>
          <w:p w14:paraId="1D99A99F" w14:textId="661AB2D0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MRO</w:t>
            </w:r>
          </w:p>
        </w:tc>
        <w:tc>
          <w:tcPr>
            <w:tcW w:w="1066" w:type="dxa"/>
          </w:tcPr>
          <w:p w14:paraId="2B0CEC3D" w14:textId="35B45030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E3B58">
              <w:rPr>
                <w:rFonts w:hint="eastAsia"/>
                <w:sz w:val="18"/>
                <w:szCs w:val="18"/>
              </w:rPr>
              <w:t>mhartid</w:t>
            </w:r>
            <w:proofErr w:type="spellEnd"/>
          </w:p>
        </w:tc>
        <w:tc>
          <w:tcPr>
            <w:tcW w:w="2823" w:type="dxa"/>
          </w:tcPr>
          <w:p w14:paraId="29CFB1D5" w14:textId="588FDD16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硬件线程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14:paraId="1107C487" w14:textId="7342B84A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1EBB22DA" w14:textId="0E03ABC7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B1903" w:rsidRPr="00641F0D" w14:paraId="2E7BEFD2" w14:textId="0C34BDC5" w:rsidTr="00F43F54">
        <w:tc>
          <w:tcPr>
            <w:tcW w:w="8296" w:type="dxa"/>
            <w:gridSpan w:val="6"/>
          </w:tcPr>
          <w:p w14:paraId="5E60E75C" w14:textId="3BA22DFB" w:rsidR="00CB1903" w:rsidRPr="005043EE" w:rsidRDefault="00CB1903" w:rsidP="00CB1903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5043EE">
              <w:rPr>
                <w:rFonts w:hint="eastAsia"/>
                <w:b/>
                <w:bCs/>
                <w:sz w:val="18"/>
                <w:szCs w:val="18"/>
              </w:rPr>
              <w:t>机器陷阱设置寄存器</w:t>
            </w:r>
          </w:p>
        </w:tc>
      </w:tr>
      <w:tr w:rsidR="00CB1903" w:rsidRPr="00641F0D" w14:paraId="36160CC3" w14:textId="4698A87C" w:rsidTr="00EB3FF6">
        <w:tc>
          <w:tcPr>
            <w:tcW w:w="677" w:type="dxa"/>
          </w:tcPr>
          <w:p w14:paraId="3884F190" w14:textId="5915DE61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1241" w:type="dxa"/>
          </w:tcPr>
          <w:p w14:paraId="5F33F5C1" w14:textId="37010661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权限</w:t>
            </w:r>
          </w:p>
        </w:tc>
        <w:tc>
          <w:tcPr>
            <w:tcW w:w="1066" w:type="dxa"/>
          </w:tcPr>
          <w:p w14:paraId="6767E226" w14:textId="3D5E9A98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823" w:type="dxa"/>
          </w:tcPr>
          <w:p w14:paraId="175BC15F" w14:textId="715D8D83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1418" w:type="dxa"/>
          </w:tcPr>
          <w:p w14:paraId="23DA0B13" w14:textId="30AFC985" w:rsidR="00CB1903" w:rsidRDefault="00CB1903" w:rsidP="00CB1903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是否要求实现</w:t>
            </w:r>
          </w:p>
        </w:tc>
        <w:tc>
          <w:tcPr>
            <w:tcW w:w="1071" w:type="dxa"/>
          </w:tcPr>
          <w:p w14:paraId="698484BF" w14:textId="75147E4B" w:rsidR="00CB1903" w:rsidRDefault="00CB1903" w:rsidP="00CB1903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简单实现</w:t>
            </w:r>
          </w:p>
        </w:tc>
      </w:tr>
      <w:tr w:rsidR="00CB1903" w:rsidRPr="00641F0D" w14:paraId="67C09EDE" w14:textId="1BE57C37" w:rsidTr="00EB3FF6">
        <w:tc>
          <w:tcPr>
            <w:tcW w:w="677" w:type="dxa"/>
          </w:tcPr>
          <w:p w14:paraId="4E6E3FD5" w14:textId="16737D82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64322A">
              <w:rPr>
                <w:rFonts w:hint="eastAsia"/>
                <w:sz w:val="18"/>
                <w:szCs w:val="18"/>
              </w:rPr>
              <w:t>0x</w:t>
            </w:r>
            <w:r w:rsidRPr="0064322A">
              <w:rPr>
                <w:sz w:val="18"/>
                <w:szCs w:val="18"/>
              </w:rPr>
              <w:t>300</w:t>
            </w:r>
          </w:p>
        </w:tc>
        <w:tc>
          <w:tcPr>
            <w:tcW w:w="1241" w:type="dxa"/>
          </w:tcPr>
          <w:p w14:paraId="7693A033" w14:textId="1CDAA12B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1875ABDB" w14:textId="3D30A441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322A">
              <w:rPr>
                <w:rFonts w:hint="eastAsia"/>
                <w:sz w:val="18"/>
                <w:szCs w:val="18"/>
              </w:rPr>
              <w:t>m</w:t>
            </w:r>
            <w:r w:rsidRPr="0064322A">
              <w:rPr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2823" w:type="dxa"/>
          </w:tcPr>
          <w:p w14:paraId="754EB69D" w14:textId="690D5EE3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机器状态寄存器</w:t>
            </w:r>
          </w:p>
        </w:tc>
        <w:tc>
          <w:tcPr>
            <w:tcW w:w="1418" w:type="dxa"/>
          </w:tcPr>
          <w:p w14:paraId="176CF0CA" w14:textId="299D3F24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4DDB01E0" w14:textId="77777777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CB1903" w:rsidRPr="00641F0D" w14:paraId="77C9CCFF" w14:textId="65E3DB8B" w:rsidTr="00EB3FF6">
        <w:tc>
          <w:tcPr>
            <w:tcW w:w="677" w:type="dxa"/>
          </w:tcPr>
          <w:p w14:paraId="76D774E4" w14:textId="3A7C4529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301</w:t>
            </w:r>
          </w:p>
        </w:tc>
        <w:tc>
          <w:tcPr>
            <w:tcW w:w="1241" w:type="dxa"/>
          </w:tcPr>
          <w:p w14:paraId="42AC4DAF" w14:textId="2D561358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672CF9FB" w14:textId="270C9279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322A">
              <w:rPr>
                <w:rFonts w:hint="eastAsia"/>
                <w:sz w:val="18"/>
                <w:szCs w:val="18"/>
              </w:rPr>
              <w:t>misa</w:t>
            </w:r>
            <w:proofErr w:type="spellEnd"/>
          </w:p>
        </w:tc>
        <w:tc>
          <w:tcPr>
            <w:tcW w:w="2823" w:type="dxa"/>
          </w:tcPr>
          <w:p w14:paraId="437EEFFE" w14:textId="19F2D21C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指令集架构和拓展</w:t>
            </w:r>
          </w:p>
        </w:tc>
        <w:tc>
          <w:tcPr>
            <w:tcW w:w="1418" w:type="dxa"/>
          </w:tcPr>
          <w:p w14:paraId="3B555CFA" w14:textId="67B80B19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716A5649" w14:textId="46E1E574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只读定值</w:t>
            </w:r>
          </w:p>
        </w:tc>
      </w:tr>
      <w:tr w:rsidR="00CB1903" w:rsidRPr="00641F0D" w14:paraId="4A8D861D" w14:textId="177D12DA" w:rsidTr="00EB3FF6">
        <w:tc>
          <w:tcPr>
            <w:tcW w:w="677" w:type="dxa"/>
          </w:tcPr>
          <w:p w14:paraId="0ACA7DFC" w14:textId="2FC7A8B7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x302</w:t>
            </w:r>
          </w:p>
        </w:tc>
        <w:tc>
          <w:tcPr>
            <w:tcW w:w="1241" w:type="dxa"/>
          </w:tcPr>
          <w:p w14:paraId="154FF59B" w14:textId="5A30DEE6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378DF29B" w14:textId="51E0BD68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322A">
              <w:rPr>
                <w:rFonts w:hint="eastAsia"/>
                <w:sz w:val="18"/>
                <w:szCs w:val="18"/>
              </w:rPr>
              <w:t>medeleg</w:t>
            </w:r>
            <w:proofErr w:type="spellEnd"/>
          </w:p>
        </w:tc>
        <w:tc>
          <w:tcPr>
            <w:tcW w:w="2823" w:type="dxa"/>
          </w:tcPr>
          <w:p w14:paraId="5BA10018" w14:textId="22A6A86D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机器异常委托寄存器</w:t>
            </w:r>
          </w:p>
        </w:tc>
        <w:tc>
          <w:tcPr>
            <w:tcW w:w="1418" w:type="dxa"/>
          </w:tcPr>
          <w:p w14:paraId="3008560E" w14:textId="5D97FBD9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9A0672">
              <w:rPr>
                <w:rFonts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071" w:type="dxa"/>
          </w:tcPr>
          <w:p w14:paraId="3448F110" w14:textId="77777777" w:rsidR="00CB1903" w:rsidRPr="009A0672" w:rsidRDefault="00CB1903" w:rsidP="00CB1903">
            <w:pPr>
              <w:pStyle w:val="af1"/>
              <w:ind w:firstLineChars="0" w:firstLine="0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CB1903" w:rsidRPr="00641F0D" w14:paraId="4FF87DA8" w14:textId="6D54D1AB" w:rsidTr="00EB3FF6">
        <w:tc>
          <w:tcPr>
            <w:tcW w:w="677" w:type="dxa"/>
          </w:tcPr>
          <w:p w14:paraId="5DBA0980" w14:textId="006D650B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x303</w:t>
            </w:r>
          </w:p>
        </w:tc>
        <w:tc>
          <w:tcPr>
            <w:tcW w:w="1241" w:type="dxa"/>
          </w:tcPr>
          <w:p w14:paraId="450B4BFE" w14:textId="1FE405C8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5D6F24FD" w14:textId="7FB5BD5D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322A">
              <w:rPr>
                <w:rFonts w:hint="eastAsia"/>
                <w:sz w:val="18"/>
                <w:szCs w:val="18"/>
              </w:rPr>
              <w:t>mideleg</w:t>
            </w:r>
            <w:proofErr w:type="spellEnd"/>
          </w:p>
        </w:tc>
        <w:tc>
          <w:tcPr>
            <w:tcW w:w="2823" w:type="dxa"/>
          </w:tcPr>
          <w:p w14:paraId="0BEAF653" w14:textId="39E2B200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机器中断委托寄存器</w:t>
            </w:r>
          </w:p>
        </w:tc>
        <w:tc>
          <w:tcPr>
            <w:tcW w:w="1418" w:type="dxa"/>
          </w:tcPr>
          <w:p w14:paraId="2DEA58E9" w14:textId="1B385484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9A0672">
              <w:rPr>
                <w:rFonts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071" w:type="dxa"/>
          </w:tcPr>
          <w:p w14:paraId="69FC8BAC" w14:textId="77777777" w:rsidR="00CB1903" w:rsidRPr="009A0672" w:rsidRDefault="00CB1903" w:rsidP="00CB1903">
            <w:pPr>
              <w:pStyle w:val="af1"/>
              <w:ind w:firstLineChars="0" w:firstLine="0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CB1903" w:rsidRPr="00641F0D" w14:paraId="7D8D8333" w14:textId="18873DBF" w:rsidTr="00EB3FF6">
        <w:tc>
          <w:tcPr>
            <w:tcW w:w="677" w:type="dxa"/>
          </w:tcPr>
          <w:p w14:paraId="69FC94B6" w14:textId="3E3CF98A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x304</w:t>
            </w:r>
          </w:p>
        </w:tc>
        <w:tc>
          <w:tcPr>
            <w:tcW w:w="1241" w:type="dxa"/>
          </w:tcPr>
          <w:p w14:paraId="19E1FA10" w14:textId="09BE9689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0D42F987" w14:textId="1F1B6FF4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322A">
              <w:rPr>
                <w:rFonts w:hint="eastAsia"/>
                <w:sz w:val="18"/>
                <w:szCs w:val="18"/>
              </w:rPr>
              <w:t>mie</w:t>
            </w:r>
            <w:proofErr w:type="spellEnd"/>
          </w:p>
        </w:tc>
        <w:tc>
          <w:tcPr>
            <w:tcW w:w="2823" w:type="dxa"/>
          </w:tcPr>
          <w:p w14:paraId="5D6B6EFB" w14:textId="6F107A5F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机器中断使能寄存器</w:t>
            </w:r>
          </w:p>
        </w:tc>
        <w:tc>
          <w:tcPr>
            <w:tcW w:w="1418" w:type="dxa"/>
          </w:tcPr>
          <w:p w14:paraId="49E1FA38" w14:textId="0F8017DB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17589052" w14:textId="77777777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CB1903" w:rsidRPr="00641F0D" w14:paraId="2591A36B" w14:textId="3BA55BA7" w:rsidTr="00EB3FF6">
        <w:tc>
          <w:tcPr>
            <w:tcW w:w="677" w:type="dxa"/>
          </w:tcPr>
          <w:p w14:paraId="4DFB5ABC" w14:textId="6CFC59D0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x305</w:t>
            </w:r>
          </w:p>
        </w:tc>
        <w:tc>
          <w:tcPr>
            <w:tcW w:w="1241" w:type="dxa"/>
          </w:tcPr>
          <w:p w14:paraId="3ED4C699" w14:textId="6FA1C72E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03D3AF6E" w14:textId="65D7C171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322A">
              <w:rPr>
                <w:rFonts w:hint="eastAsia"/>
                <w:sz w:val="18"/>
                <w:szCs w:val="18"/>
              </w:rPr>
              <w:t>mtvec</w:t>
            </w:r>
            <w:proofErr w:type="spellEnd"/>
          </w:p>
        </w:tc>
        <w:tc>
          <w:tcPr>
            <w:tcW w:w="2823" w:type="dxa"/>
          </w:tcPr>
          <w:p w14:paraId="6AFDCC40" w14:textId="4053C559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机器陷阱处理程序基地址</w:t>
            </w:r>
          </w:p>
        </w:tc>
        <w:tc>
          <w:tcPr>
            <w:tcW w:w="1418" w:type="dxa"/>
          </w:tcPr>
          <w:p w14:paraId="78409E42" w14:textId="28CE84B1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51B9E28B" w14:textId="77777777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CB1903" w:rsidRPr="00641F0D" w14:paraId="720132BB" w14:textId="6334D645" w:rsidTr="00EB3FF6">
        <w:tc>
          <w:tcPr>
            <w:tcW w:w="677" w:type="dxa"/>
          </w:tcPr>
          <w:p w14:paraId="4E20E895" w14:textId="0A398B48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x306</w:t>
            </w:r>
          </w:p>
        </w:tc>
        <w:tc>
          <w:tcPr>
            <w:tcW w:w="1241" w:type="dxa"/>
          </w:tcPr>
          <w:p w14:paraId="5F876D93" w14:textId="2C631F81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69838B3F" w14:textId="610CEA86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322A">
              <w:rPr>
                <w:rFonts w:hint="eastAsia"/>
                <w:sz w:val="18"/>
                <w:szCs w:val="18"/>
              </w:rPr>
              <w:t>mcounteren</w:t>
            </w:r>
            <w:proofErr w:type="spellEnd"/>
          </w:p>
        </w:tc>
        <w:tc>
          <w:tcPr>
            <w:tcW w:w="2823" w:type="dxa"/>
          </w:tcPr>
          <w:p w14:paraId="7681F0D6" w14:textId="4C361D5E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机器计数器启用</w:t>
            </w:r>
          </w:p>
        </w:tc>
        <w:tc>
          <w:tcPr>
            <w:tcW w:w="1418" w:type="dxa"/>
          </w:tcPr>
          <w:p w14:paraId="59651B0B" w14:textId="777B935C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7D0D04DB" w14:textId="74A0D6A0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B1903" w:rsidRPr="00641F0D" w14:paraId="22179CD3" w14:textId="7780460F" w:rsidTr="00296D9C">
        <w:tc>
          <w:tcPr>
            <w:tcW w:w="8296" w:type="dxa"/>
            <w:gridSpan w:val="6"/>
          </w:tcPr>
          <w:p w14:paraId="0F0C9B13" w14:textId="55632727" w:rsidR="00CB1903" w:rsidRDefault="00CB1903" w:rsidP="00CB1903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机器陷阱处理寄存器</w:t>
            </w:r>
          </w:p>
        </w:tc>
      </w:tr>
      <w:tr w:rsidR="00CB1903" w:rsidRPr="00641F0D" w14:paraId="7F6ECDA7" w14:textId="71A5D17C" w:rsidTr="00EB3FF6">
        <w:tc>
          <w:tcPr>
            <w:tcW w:w="677" w:type="dxa"/>
          </w:tcPr>
          <w:p w14:paraId="5D7B0663" w14:textId="62E60BC8" w:rsidR="00CB1903" w:rsidRDefault="00CB1903" w:rsidP="00CB1903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1241" w:type="dxa"/>
          </w:tcPr>
          <w:p w14:paraId="53B0F45B" w14:textId="2E5EEFFE" w:rsidR="00CB1903" w:rsidRDefault="00CB1903" w:rsidP="00CB1903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权限</w:t>
            </w:r>
          </w:p>
        </w:tc>
        <w:tc>
          <w:tcPr>
            <w:tcW w:w="1066" w:type="dxa"/>
          </w:tcPr>
          <w:p w14:paraId="469B3295" w14:textId="0B29B22D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823" w:type="dxa"/>
          </w:tcPr>
          <w:p w14:paraId="4AF04AB5" w14:textId="59A52616" w:rsidR="00CB1903" w:rsidRDefault="00CB1903" w:rsidP="00CB1903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1418" w:type="dxa"/>
          </w:tcPr>
          <w:p w14:paraId="1270C456" w14:textId="62D2B148" w:rsidR="00CB1903" w:rsidRDefault="00CB1903" w:rsidP="00CB1903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是否要求实现</w:t>
            </w:r>
          </w:p>
        </w:tc>
        <w:tc>
          <w:tcPr>
            <w:tcW w:w="1071" w:type="dxa"/>
          </w:tcPr>
          <w:p w14:paraId="01627AFC" w14:textId="2E3E0626" w:rsidR="00CB1903" w:rsidRDefault="00CB1903" w:rsidP="00CB1903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简单实现</w:t>
            </w:r>
          </w:p>
        </w:tc>
      </w:tr>
      <w:tr w:rsidR="00CB1903" w:rsidRPr="00641F0D" w14:paraId="0F6B8A3D" w14:textId="3A14CF9E" w:rsidTr="00EB3FF6">
        <w:tc>
          <w:tcPr>
            <w:tcW w:w="677" w:type="dxa"/>
          </w:tcPr>
          <w:p w14:paraId="0DBA7D76" w14:textId="7D56B9B4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0</w:t>
            </w:r>
            <w:r w:rsidRPr="00D363DE">
              <w:rPr>
                <w:sz w:val="18"/>
                <w:szCs w:val="18"/>
              </w:rPr>
              <w:t>x340</w:t>
            </w:r>
          </w:p>
        </w:tc>
        <w:tc>
          <w:tcPr>
            <w:tcW w:w="1241" w:type="dxa"/>
          </w:tcPr>
          <w:p w14:paraId="466BD95B" w14:textId="71BC7200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327E4875" w14:textId="529A076D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363DE">
              <w:rPr>
                <w:rFonts w:hint="eastAsia"/>
                <w:sz w:val="18"/>
                <w:szCs w:val="18"/>
              </w:rPr>
              <w:t>mscratch</w:t>
            </w:r>
            <w:proofErr w:type="spellEnd"/>
          </w:p>
        </w:tc>
        <w:tc>
          <w:tcPr>
            <w:tcW w:w="2823" w:type="dxa"/>
          </w:tcPr>
          <w:p w14:paraId="31AE8686" w14:textId="75916839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F800D6">
              <w:rPr>
                <w:rFonts w:hint="eastAsia"/>
                <w:sz w:val="18"/>
                <w:szCs w:val="18"/>
              </w:rPr>
              <w:t>机器陷阱处理程序的</w:t>
            </w:r>
            <w:r>
              <w:rPr>
                <w:rFonts w:hint="eastAsia"/>
                <w:sz w:val="18"/>
                <w:szCs w:val="18"/>
              </w:rPr>
              <w:t>草稿</w:t>
            </w:r>
            <w:r w:rsidRPr="00F800D6">
              <w:rPr>
                <w:rFonts w:hint="eastAsia"/>
                <w:sz w:val="18"/>
                <w:szCs w:val="18"/>
              </w:rPr>
              <w:t>寄存器</w:t>
            </w:r>
          </w:p>
        </w:tc>
        <w:tc>
          <w:tcPr>
            <w:tcW w:w="1418" w:type="dxa"/>
          </w:tcPr>
          <w:p w14:paraId="39B606D5" w14:textId="0180048B" w:rsidR="00CB1903" w:rsidRPr="00154DB4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4B6DB179" w14:textId="77777777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CB1903" w:rsidRPr="00641F0D" w14:paraId="32B7CFA0" w14:textId="4A3E426D" w:rsidTr="00EB3FF6">
        <w:tc>
          <w:tcPr>
            <w:tcW w:w="677" w:type="dxa"/>
          </w:tcPr>
          <w:p w14:paraId="43A8CEDA" w14:textId="11D11B5E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0</w:t>
            </w:r>
            <w:r w:rsidRPr="00D363DE">
              <w:rPr>
                <w:sz w:val="18"/>
                <w:szCs w:val="18"/>
              </w:rPr>
              <w:t>x341</w:t>
            </w:r>
          </w:p>
        </w:tc>
        <w:tc>
          <w:tcPr>
            <w:tcW w:w="1241" w:type="dxa"/>
          </w:tcPr>
          <w:p w14:paraId="3E1456EA" w14:textId="656E578B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2D57210E" w14:textId="39399C1D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363DE">
              <w:rPr>
                <w:rFonts w:hint="eastAsia"/>
                <w:sz w:val="18"/>
                <w:szCs w:val="18"/>
              </w:rPr>
              <w:t>mepc</w:t>
            </w:r>
            <w:proofErr w:type="spellEnd"/>
          </w:p>
        </w:tc>
        <w:tc>
          <w:tcPr>
            <w:tcW w:w="2823" w:type="dxa"/>
          </w:tcPr>
          <w:p w14:paraId="029BEBF5" w14:textId="1FFD4F6D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机器异常程序计数器</w:t>
            </w:r>
          </w:p>
        </w:tc>
        <w:tc>
          <w:tcPr>
            <w:tcW w:w="1418" w:type="dxa"/>
          </w:tcPr>
          <w:p w14:paraId="4A09B2DF" w14:textId="3C97DE37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518736C6" w14:textId="77777777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CB1903" w:rsidRPr="00641F0D" w14:paraId="227B5BAC" w14:textId="4B4D2857" w:rsidTr="00EB3FF6">
        <w:tc>
          <w:tcPr>
            <w:tcW w:w="677" w:type="dxa"/>
          </w:tcPr>
          <w:p w14:paraId="5B1A1C90" w14:textId="0EF2D06C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0</w:t>
            </w:r>
            <w:r w:rsidRPr="00D363DE">
              <w:rPr>
                <w:sz w:val="18"/>
                <w:szCs w:val="18"/>
              </w:rPr>
              <w:t>x342</w:t>
            </w:r>
          </w:p>
        </w:tc>
        <w:tc>
          <w:tcPr>
            <w:tcW w:w="1241" w:type="dxa"/>
          </w:tcPr>
          <w:p w14:paraId="13C6A7F1" w14:textId="55215EEA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4725840B" w14:textId="1821015B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363DE">
              <w:rPr>
                <w:rFonts w:hint="eastAsia"/>
                <w:sz w:val="18"/>
                <w:szCs w:val="18"/>
              </w:rPr>
              <w:t>mcause</w:t>
            </w:r>
            <w:proofErr w:type="spellEnd"/>
          </w:p>
        </w:tc>
        <w:tc>
          <w:tcPr>
            <w:tcW w:w="2823" w:type="dxa"/>
          </w:tcPr>
          <w:p w14:paraId="05477C61" w14:textId="3256FBD8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机器陷阱原因</w:t>
            </w:r>
          </w:p>
        </w:tc>
        <w:tc>
          <w:tcPr>
            <w:tcW w:w="1418" w:type="dxa"/>
          </w:tcPr>
          <w:p w14:paraId="71ECC96C" w14:textId="194E4AEA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6A116659" w14:textId="77777777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CB1903" w:rsidRPr="00641F0D" w14:paraId="7A81389A" w14:textId="38904EE1" w:rsidTr="00EB3FF6">
        <w:tc>
          <w:tcPr>
            <w:tcW w:w="677" w:type="dxa"/>
          </w:tcPr>
          <w:p w14:paraId="1BB7C4BE" w14:textId="2E1C1CAE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0</w:t>
            </w:r>
            <w:r w:rsidRPr="00D363DE">
              <w:rPr>
                <w:sz w:val="18"/>
                <w:szCs w:val="18"/>
              </w:rPr>
              <w:t>x343</w:t>
            </w:r>
          </w:p>
        </w:tc>
        <w:tc>
          <w:tcPr>
            <w:tcW w:w="1241" w:type="dxa"/>
          </w:tcPr>
          <w:p w14:paraId="74036A63" w14:textId="7C4314AA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42154F1A" w14:textId="5EF8324B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363DE">
              <w:rPr>
                <w:rFonts w:hint="eastAsia"/>
                <w:sz w:val="18"/>
                <w:szCs w:val="18"/>
              </w:rPr>
              <w:t>mtval</w:t>
            </w:r>
            <w:proofErr w:type="spellEnd"/>
          </w:p>
        </w:tc>
        <w:tc>
          <w:tcPr>
            <w:tcW w:w="2823" w:type="dxa"/>
          </w:tcPr>
          <w:p w14:paraId="46886B17" w14:textId="3D056DB4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机器错误的地址或指令</w:t>
            </w:r>
          </w:p>
        </w:tc>
        <w:tc>
          <w:tcPr>
            <w:tcW w:w="1418" w:type="dxa"/>
          </w:tcPr>
          <w:p w14:paraId="04DAF49C" w14:textId="2D192E3C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132EF2D2" w14:textId="77777777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CB1903" w:rsidRPr="00641F0D" w14:paraId="2197F489" w14:textId="0B26170B" w:rsidTr="00EB3FF6">
        <w:tc>
          <w:tcPr>
            <w:tcW w:w="677" w:type="dxa"/>
          </w:tcPr>
          <w:p w14:paraId="669F0889" w14:textId="237F832C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lastRenderedPageBreak/>
              <w:t>0</w:t>
            </w:r>
            <w:r w:rsidRPr="00D363DE">
              <w:rPr>
                <w:sz w:val="18"/>
                <w:szCs w:val="18"/>
              </w:rPr>
              <w:t>x344</w:t>
            </w:r>
          </w:p>
        </w:tc>
        <w:tc>
          <w:tcPr>
            <w:tcW w:w="1241" w:type="dxa"/>
          </w:tcPr>
          <w:p w14:paraId="7E176A80" w14:textId="347CBFE9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635D9E91" w14:textId="69C2A27E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363DE">
              <w:rPr>
                <w:rFonts w:hint="eastAsia"/>
                <w:sz w:val="18"/>
                <w:szCs w:val="18"/>
              </w:rPr>
              <w:t>mip</w:t>
            </w:r>
            <w:proofErr w:type="spellEnd"/>
          </w:p>
        </w:tc>
        <w:tc>
          <w:tcPr>
            <w:tcW w:w="2823" w:type="dxa"/>
          </w:tcPr>
          <w:p w14:paraId="19991A70" w14:textId="6CBE4895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机器中断待处理</w:t>
            </w:r>
          </w:p>
        </w:tc>
        <w:tc>
          <w:tcPr>
            <w:tcW w:w="1418" w:type="dxa"/>
          </w:tcPr>
          <w:p w14:paraId="543BFB16" w14:textId="07C01231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4F4EAFAD" w14:textId="77777777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</w:tbl>
    <w:p w14:paraId="5903255C" w14:textId="73A6A988" w:rsidR="00DC3A97" w:rsidRDefault="00BD4BD7" w:rsidP="00BD4BD7">
      <w:pPr>
        <w:pStyle w:val="4"/>
      </w:pPr>
      <w:r>
        <w:rPr>
          <w:rFonts w:hint="eastAsia"/>
        </w:rPr>
        <w:t>CSR</w:t>
      </w:r>
      <w:r>
        <w:rPr>
          <w:rFonts w:hint="eastAsia"/>
        </w:rPr>
        <w:t>指令的数据通路的后端设计</w:t>
      </w:r>
    </w:p>
    <w:p w14:paraId="0E350CCF" w14:textId="4206F07E" w:rsidR="00594474" w:rsidRPr="00274270" w:rsidRDefault="00594474" w:rsidP="00594474">
      <w:pPr>
        <w:pStyle w:val="a3"/>
        <w:ind w:firstLine="420"/>
      </w:pPr>
      <w:proofErr w:type="gramStart"/>
      <w:r>
        <w:rPr>
          <w:rFonts w:hint="eastAsia"/>
        </w:rPr>
        <w:t>前端只</w:t>
      </w:r>
      <w:proofErr w:type="gramEnd"/>
      <w:r>
        <w:rPr>
          <w:rFonts w:hint="eastAsia"/>
        </w:rPr>
        <w:t>负责指令的准备，指令的执行细节都在后端部分，因此无需修改前端的数据通路。</w:t>
      </w:r>
      <w:r w:rsidR="00D51AE2">
        <w:rPr>
          <w:rFonts w:hint="eastAsia"/>
        </w:rPr>
        <w:t>下面以</w:t>
      </w:r>
      <w:proofErr w:type="spellStart"/>
      <w:r w:rsidR="00D51AE2">
        <w:rPr>
          <w:rFonts w:hint="eastAsia"/>
        </w:rPr>
        <w:t>csrrs</w:t>
      </w:r>
      <w:proofErr w:type="spellEnd"/>
      <w:r w:rsidR="00D51AE2">
        <w:rPr>
          <w:rFonts w:hint="eastAsia"/>
        </w:rPr>
        <w:t>指令和</w:t>
      </w:r>
      <w:proofErr w:type="spellStart"/>
      <w:r w:rsidR="00D51AE2">
        <w:rPr>
          <w:rFonts w:hint="eastAsia"/>
        </w:rPr>
        <w:t>csrrwi</w:t>
      </w:r>
      <w:proofErr w:type="spellEnd"/>
      <w:r w:rsidR="00D51AE2">
        <w:rPr>
          <w:rFonts w:hint="eastAsia"/>
        </w:rPr>
        <w:t>指令为例，</w:t>
      </w:r>
      <w:r w:rsidR="00505648">
        <w:rPr>
          <w:rFonts w:hint="eastAsia"/>
        </w:rPr>
        <w:t>介绍如何设计实现</w:t>
      </w:r>
      <w:r w:rsidR="00505648">
        <w:rPr>
          <w:rFonts w:hint="eastAsia"/>
        </w:rPr>
        <w:t>CSR</w:t>
      </w:r>
      <w:r w:rsidR="00505648">
        <w:rPr>
          <w:rFonts w:hint="eastAsia"/>
        </w:rPr>
        <w:t>指令的数据通路。</w:t>
      </w:r>
    </w:p>
    <w:p w14:paraId="5BC2AC75" w14:textId="756C14EC" w:rsidR="00BD4BD7" w:rsidRDefault="00974C3B" w:rsidP="00974C3B">
      <w:pPr>
        <w:pStyle w:val="5"/>
      </w:pPr>
      <w:r>
        <w:rPr>
          <w:rFonts w:hint="eastAsia"/>
        </w:rPr>
        <w:t>译码单元</w:t>
      </w:r>
    </w:p>
    <w:p w14:paraId="4E6B85EA" w14:textId="588D52BD" w:rsidR="00505648" w:rsidRPr="00505648" w:rsidRDefault="00505648" w:rsidP="00505648">
      <w:pPr>
        <w:pStyle w:val="a3"/>
        <w:ind w:firstLine="420"/>
      </w:pPr>
      <w:r>
        <w:rPr>
          <w:rFonts w:hint="eastAsia"/>
        </w:rPr>
        <w:t>CSR</w:t>
      </w:r>
      <w:r>
        <w:rPr>
          <w:rFonts w:hint="eastAsia"/>
        </w:rPr>
        <w:t>指令均为</w:t>
      </w:r>
      <w:r>
        <w:rPr>
          <w:rFonts w:hint="eastAsia"/>
        </w:rPr>
        <w:t>I</w:t>
      </w:r>
      <w:r>
        <w:rPr>
          <w:rFonts w:hint="eastAsia"/>
        </w:rPr>
        <w:t>型格式的指令，对于</w:t>
      </w:r>
      <w:r w:rsidR="00DE371D">
        <w:rPr>
          <w:rFonts w:hint="eastAsia"/>
        </w:rPr>
        <w:t>准备</w:t>
      </w:r>
      <w:r>
        <w:rPr>
          <w:rFonts w:hint="eastAsia"/>
        </w:rPr>
        <w:t>I</w:t>
      </w:r>
      <w:r>
        <w:rPr>
          <w:rFonts w:hint="eastAsia"/>
        </w:rPr>
        <w:t>型指令格式的源操作数</w:t>
      </w:r>
      <w:r w:rsidR="00DE371D">
        <w:rPr>
          <w:rFonts w:hint="eastAsia"/>
        </w:rPr>
        <w:t>的数据通路在之前的实验中就已经设计完毕，因此无需修改。</w:t>
      </w:r>
      <w:r w:rsidR="003D1C79">
        <w:rPr>
          <w:rFonts w:hint="eastAsia"/>
        </w:rPr>
        <w:t>对于</w:t>
      </w:r>
      <w:proofErr w:type="spellStart"/>
      <w:r w:rsidR="003D1C79">
        <w:rPr>
          <w:rFonts w:hint="eastAsia"/>
        </w:rPr>
        <w:t>csrrwi</w:t>
      </w:r>
      <w:proofErr w:type="spellEnd"/>
      <w:r w:rsidR="003D1C79">
        <w:rPr>
          <w:rFonts w:hint="eastAsia"/>
        </w:rPr>
        <w:t>指令而言，其</w:t>
      </w:r>
      <w:r w:rsidR="003D1C79">
        <w:rPr>
          <w:rFonts w:hint="eastAsia"/>
        </w:rPr>
        <w:t>rs</w:t>
      </w:r>
      <w:r w:rsidR="003D1C79">
        <w:t>1</w:t>
      </w:r>
      <w:r w:rsidR="003D1C79">
        <w:rPr>
          <w:rFonts w:hint="eastAsia"/>
        </w:rPr>
        <w:t>字段应该为立即数，但是为了保证</w:t>
      </w:r>
      <w:r w:rsidR="003D1C79">
        <w:rPr>
          <w:rFonts w:hint="eastAsia"/>
        </w:rPr>
        <w:t>I</w:t>
      </w:r>
      <w:r w:rsidR="003D1C79">
        <w:rPr>
          <w:rFonts w:hint="eastAsia"/>
        </w:rPr>
        <w:t>型指令在译码级别解码的一致性，将</w:t>
      </w:r>
      <w:r w:rsidR="003D1C79">
        <w:rPr>
          <w:rFonts w:hint="eastAsia"/>
        </w:rPr>
        <w:t>CSR</w:t>
      </w:r>
      <w:r w:rsidR="003D1C79">
        <w:rPr>
          <w:rFonts w:hint="eastAsia"/>
        </w:rPr>
        <w:t>指令的特殊解码移到后续的执行单元</w:t>
      </w:r>
      <w:r w:rsidR="003D1C79">
        <w:rPr>
          <w:rFonts w:hint="eastAsia"/>
        </w:rPr>
        <w:t>CSR</w:t>
      </w:r>
      <w:r w:rsidR="003D1C79">
        <w:rPr>
          <w:rFonts w:hint="eastAsia"/>
        </w:rPr>
        <w:t>部件中去。</w:t>
      </w:r>
    </w:p>
    <w:tbl>
      <w:tblPr>
        <w:tblStyle w:val="11"/>
        <w:tblW w:w="5896" w:type="pct"/>
        <w:tblInd w:w="-431" w:type="dxa"/>
        <w:tblLook w:val="04A0" w:firstRow="1" w:lastRow="0" w:firstColumn="1" w:lastColumn="0" w:noHBand="0" w:noVBand="1"/>
      </w:tblPr>
      <w:tblGrid>
        <w:gridCol w:w="1562"/>
        <w:gridCol w:w="849"/>
        <w:gridCol w:w="851"/>
        <w:gridCol w:w="994"/>
        <w:gridCol w:w="849"/>
        <w:gridCol w:w="990"/>
        <w:gridCol w:w="3688"/>
      </w:tblGrid>
      <w:tr w:rsidR="00A67FF2" w:rsidRPr="00B7765B" w14:paraId="679DDAB2" w14:textId="77777777" w:rsidTr="00040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E31C370" w14:textId="77777777" w:rsidR="00A67FF2" w:rsidRPr="0009333E" w:rsidRDefault="00A67FF2" w:rsidP="0004048B">
            <w:pPr>
              <w:widowControl/>
              <w:adjustRightInd w:val="0"/>
              <w:snapToGrid w:val="0"/>
              <w:spacing w:line="240" w:lineRule="exact"/>
              <w:ind w:right="181"/>
              <w:jc w:val="righ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位数</w:t>
            </w:r>
          </w:p>
          <w:p w14:paraId="26235809" w14:textId="77777777" w:rsidR="00A67FF2" w:rsidRDefault="00A67FF2" w:rsidP="0004048B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  <w:p w14:paraId="34F51B86" w14:textId="77777777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指令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DBDBF" w14:textId="1FAC0BBE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1  </w:t>
            </w:r>
            <w:r w:rsidR="00D51AE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5089B" w14:textId="1B762D14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9  </w:t>
            </w:r>
            <w:r w:rsidR="00D51AE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7C8FA" w14:textId="663F0A2C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4  </w:t>
            </w:r>
            <w:r w:rsidR="00D51AE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5C7CF" w14:textId="178862B2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1  </w:t>
            </w:r>
            <w:r w:rsidR="00D51AE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F1164" w14:textId="7DC03CA7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   0</w:t>
            </w:r>
          </w:p>
        </w:tc>
        <w:tc>
          <w:tcPr>
            <w:tcW w:w="18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ADDDA" w14:textId="77777777" w:rsidR="00A67FF2" w:rsidRPr="00B7765B" w:rsidRDefault="00A67FF2" w:rsidP="0004048B">
            <w:pPr>
              <w:pStyle w:val="aff"/>
              <w:spacing w:before="0" w:beforeAutospacing="0" w:after="0" w:afterAutospacing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I 型格式的</w:t>
            </w:r>
            <w:proofErr w:type="spellStart"/>
            <w:r>
              <w:rPr>
                <w:rFonts w:hint="eastAsia"/>
                <w:kern w:val="2"/>
                <w:sz w:val="18"/>
                <w:szCs w:val="18"/>
              </w:rPr>
              <w:t>c</w:t>
            </w:r>
            <w:r>
              <w:rPr>
                <w:kern w:val="2"/>
                <w:sz w:val="18"/>
                <w:szCs w:val="18"/>
              </w:rPr>
              <w:t>sr</w:t>
            </w:r>
            <w:proofErr w:type="spellEnd"/>
            <w:r w:rsidRPr="0009333E">
              <w:rPr>
                <w:rFonts w:hint="eastAsia"/>
                <w:sz w:val="18"/>
                <w:szCs w:val="18"/>
              </w:rPr>
              <w:t>指令功能</w:t>
            </w:r>
          </w:p>
        </w:tc>
      </w:tr>
      <w:tr w:rsidR="00A67FF2" w:rsidRPr="00B7765B" w14:paraId="0B95A3FF" w14:textId="77777777" w:rsidTr="000404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DDBCB16" w14:textId="77777777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ADE76" w14:textId="77777777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csr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3C0C" w14:textId="77777777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D5068" w14:textId="77777777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27A86" w14:textId="77777777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35139" w14:textId="77777777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8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00327" w14:textId="77777777" w:rsidR="00A67FF2" w:rsidRPr="00B7765B" w:rsidRDefault="00A67FF2" w:rsidP="0004048B">
            <w:pPr>
              <w:pStyle w:val="aff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A67FF2" w:rsidRPr="00FB3425" w14:paraId="3B1A7191" w14:textId="77777777" w:rsidTr="000404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F0B87" w14:textId="77777777" w:rsidR="00A67FF2" w:rsidRPr="003F20A0" w:rsidRDefault="00A67FF2" w:rsidP="0004048B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csrrs</w:t>
            </w:r>
            <w:proofErr w:type="spell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rd,csr</w:t>
            </w:r>
            <w:proofErr w:type="gram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,rs1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A1FA5" w14:textId="77777777" w:rsidR="00A67FF2" w:rsidRPr="00FB3425" w:rsidRDefault="00A67FF2" w:rsidP="0004048B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csr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CE278" w14:textId="77777777" w:rsidR="00A67FF2" w:rsidRPr="00FB3425" w:rsidRDefault="00A67FF2" w:rsidP="0004048B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8F427" w14:textId="77777777" w:rsidR="00A67FF2" w:rsidRPr="00FB3425" w:rsidRDefault="00A67FF2" w:rsidP="0004048B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B5ED9" w14:textId="77777777" w:rsidR="00A67FF2" w:rsidRPr="00FB3425" w:rsidRDefault="00A67FF2" w:rsidP="0004048B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28D24" w14:textId="77777777" w:rsidR="00A67FF2" w:rsidRPr="00FB3425" w:rsidRDefault="00A67FF2" w:rsidP="0004048B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D5D8C" w14:textId="77777777" w:rsidR="00A67FF2" w:rsidRPr="00FB3425" w:rsidRDefault="00A67FF2" w:rsidP="0004048B">
            <w:pPr>
              <w:pStyle w:val="aff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读后置位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: 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, rs1 | 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</w:p>
        </w:tc>
      </w:tr>
      <w:tr w:rsidR="00A67FF2" w:rsidRPr="003F20A0" w14:paraId="15A922C9" w14:textId="77777777" w:rsidTr="000404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925C0" w14:textId="77777777" w:rsidR="00A67FF2" w:rsidRPr="003F20A0" w:rsidRDefault="00A67FF2" w:rsidP="0004048B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csrrwi</w:t>
            </w:r>
            <w:proofErr w:type="spell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rd,csr</w:t>
            </w:r>
            <w:proofErr w:type="gram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,rs1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F16B" w14:textId="77777777" w:rsidR="00A67FF2" w:rsidRPr="003F20A0" w:rsidRDefault="00A67FF2" w:rsidP="0004048B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csr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F7855" w14:textId="77777777" w:rsidR="00A67FF2" w:rsidRPr="003F20A0" w:rsidRDefault="00A67FF2" w:rsidP="0004048B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imm5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7FBEA" w14:textId="77777777" w:rsidR="00A67FF2" w:rsidRPr="003F20A0" w:rsidRDefault="00A67FF2" w:rsidP="0004048B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83233" w14:textId="77777777" w:rsidR="00A67FF2" w:rsidRPr="003F20A0" w:rsidRDefault="00A67FF2" w:rsidP="0004048B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AA17A" w14:textId="77777777" w:rsidR="00A67FF2" w:rsidRPr="003F20A0" w:rsidRDefault="00A67FF2" w:rsidP="0004048B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7BB8" w14:textId="77777777" w:rsidR="00A67FF2" w:rsidRPr="009F7E3D" w:rsidRDefault="00A67FF2" w:rsidP="0004048B">
            <w:pPr>
              <w:pStyle w:val="aff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立即数读后写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，把</w:t>
            </w: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5</w:t>
            </w: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位的零扩展立即数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zimm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写入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78C416BC" w14:textId="77777777" w:rsidR="00A67FF2" w:rsidRPr="003F20A0" w:rsidRDefault="00A67FF2" w:rsidP="0004048B">
            <w:pPr>
              <w:pStyle w:val="aff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, UEXT64 (imm5)</w:t>
            </w: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</w:p>
        </w:tc>
      </w:tr>
    </w:tbl>
    <w:p w14:paraId="135F7843" w14:textId="109B5F42" w:rsidR="0089761B" w:rsidRDefault="005E7B23" w:rsidP="0089761B">
      <w:pPr>
        <w:pStyle w:val="a3"/>
        <w:ind w:firstLine="420"/>
      </w:pPr>
      <w:r>
        <w:rPr>
          <w:rFonts w:hint="eastAsia"/>
        </w:rPr>
        <w:t>fusel</w:t>
      </w:r>
      <w:r>
        <w:rPr>
          <w:rFonts w:hint="eastAsia"/>
        </w:rPr>
        <w:t>信号需要修改，所有的</w:t>
      </w:r>
      <w:r>
        <w:rPr>
          <w:rFonts w:hint="eastAsia"/>
        </w:rPr>
        <w:t>CSR</w:t>
      </w:r>
      <w:r>
        <w:rPr>
          <w:rFonts w:hint="eastAsia"/>
        </w:rPr>
        <w:t>指令的</w:t>
      </w:r>
      <w:r>
        <w:rPr>
          <w:rFonts w:hint="eastAsia"/>
        </w:rPr>
        <w:t>fusel</w:t>
      </w:r>
      <w:r>
        <w:rPr>
          <w:rFonts w:hint="eastAsia"/>
        </w:rPr>
        <w:t>应该为</w:t>
      </w:r>
      <w:proofErr w:type="spellStart"/>
      <w:r w:rsidR="001B27EE">
        <w:rPr>
          <w:rFonts w:hint="eastAsia"/>
        </w:rPr>
        <w:t>FuType</w:t>
      </w:r>
      <w:r w:rsidR="001B27EE">
        <w:t>.csr</w:t>
      </w:r>
      <w:proofErr w:type="spellEnd"/>
      <w:r w:rsidR="001B27EE">
        <w:rPr>
          <w:rFonts w:hint="eastAsia"/>
        </w:rPr>
        <w:t>，具体的代码定义如下：</w:t>
      </w:r>
    </w:p>
    <w:p w14:paraId="2398FD03" w14:textId="77777777" w:rsidR="001B27EE" w:rsidRPr="001B27EE" w:rsidRDefault="001B27EE" w:rsidP="001B27E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B27EE">
        <w:rPr>
          <w:rFonts w:ascii="Consolas" w:eastAsia="宋体" w:hAnsi="Consolas" w:cs="宋体"/>
          <w:color w:val="C586C0"/>
          <w:kern w:val="0"/>
          <w:sz w:val="24"/>
          <w:szCs w:val="24"/>
        </w:rPr>
        <w:t>object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B27EE">
        <w:rPr>
          <w:rFonts w:ascii="Consolas" w:eastAsia="宋体" w:hAnsi="Consolas" w:cs="宋体"/>
          <w:color w:val="4EC9B0"/>
          <w:kern w:val="0"/>
          <w:sz w:val="24"/>
          <w:szCs w:val="24"/>
        </w:rPr>
        <w:t>FuType</w:t>
      </w:r>
      <w:proofErr w:type="spellEnd"/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3F2F2811" w14:textId="599F872F" w:rsidR="001B27EE" w:rsidRPr="001B27EE" w:rsidRDefault="001B27EE" w:rsidP="001B27E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B27EE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num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B27EE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B5CEA8"/>
          <w:kern w:val="0"/>
          <w:sz w:val="24"/>
          <w:szCs w:val="24"/>
        </w:rPr>
        <w:t>5</w:t>
      </w:r>
    </w:p>
    <w:p w14:paraId="0F20F510" w14:textId="53FD5823" w:rsidR="001B27EE" w:rsidRPr="001B27EE" w:rsidRDefault="001B27EE" w:rsidP="001B27E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B27EE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alu</w:t>
      </w:r>
      <w:proofErr w:type="spellEnd"/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B27EE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24"/>
          <w:szCs w:val="24"/>
        </w:rPr>
        <w:t>0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B27EE">
        <w:rPr>
          <w:rFonts w:ascii="Consolas" w:eastAsia="宋体" w:hAnsi="Consolas" w:cs="宋体"/>
          <w:color w:val="6A9955"/>
          <w:kern w:val="0"/>
          <w:sz w:val="24"/>
          <w:szCs w:val="24"/>
        </w:rPr>
        <w:t>// arithmetic logic unit</w:t>
      </w:r>
    </w:p>
    <w:p w14:paraId="7E6614F7" w14:textId="6E2A3186" w:rsidR="001B27EE" w:rsidRPr="001B27EE" w:rsidRDefault="001B27EE" w:rsidP="001B27E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B27EE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lsu</w:t>
      </w:r>
      <w:proofErr w:type="spellEnd"/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B27EE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B27EE">
        <w:rPr>
          <w:rFonts w:ascii="Consolas" w:eastAsia="宋体" w:hAnsi="Consolas" w:cs="宋体"/>
          <w:color w:val="CE9178"/>
          <w:kern w:val="0"/>
          <w:sz w:val="24"/>
          <w:szCs w:val="24"/>
        </w:rPr>
        <w:t>1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B27EE">
        <w:rPr>
          <w:rFonts w:ascii="Consolas" w:eastAsia="宋体" w:hAnsi="Consolas" w:cs="宋体"/>
          <w:color w:val="6A9955"/>
          <w:kern w:val="0"/>
          <w:sz w:val="24"/>
          <w:szCs w:val="24"/>
        </w:rPr>
        <w:t>// load store unit</w:t>
      </w:r>
    </w:p>
    <w:p w14:paraId="2D3F43BD" w14:textId="10DD8ADB" w:rsidR="001B27EE" w:rsidRPr="001B27EE" w:rsidRDefault="001B27EE" w:rsidP="001B27E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B27EE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mdu</w:t>
      </w:r>
      <w:proofErr w:type="spellEnd"/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B27EE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24"/>
          <w:szCs w:val="24"/>
        </w:rPr>
        <w:t>2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B27EE">
        <w:rPr>
          <w:rFonts w:ascii="Consolas" w:eastAsia="宋体" w:hAnsi="Consolas" w:cs="宋体"/>
          <w:color w:val="6A9955"/>
          <w:kern w:val="0"/>
          <w:sz w:val="24"/>
          <w:szCs w:val="24"/>
        </w:rPr>
        <w:t>// multiplication division unit</w:t>
      </w:r>
    </w:p>
    <w:p w14:paraId="5C2E39F4" w14:textId="719AEF75" w:rsidR="001B27EE" w:rsidRDefault="001B27EE" w:rsidP="001B27E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B27EE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bru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B27EE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24"/>
          <w:szCs w:val="24"/>
        </w:rPr>
        <w:t>3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B27EE">
        <w:rPr>
          <w:rFonts w:ascii="Consolas" w:eastAsia="宋体" w:hAnsi="Consolas" w:cs="宋体"/>
          <w:color w:val="6A9955"/>
          <w:kern w:val="0"/>
          <w:sz w:val="24"/>
          <w:szCs w:val="24"/>
        </w:rPr>
        <w:t>// branch unit</w:t>
      </w:r>
    </w:p>
    <w:p w14:paraId="1B91C8CE" w14:textId="607D0379" w:rsidR="001B27EE" w:rsidRPr="001B27EE" w:rsidRDefault="001B27EE" w:rsidP="001B27E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B27EE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csr</w:t>
      </w:r>
      <w:proofErr w:type="spellEnd"/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B27EE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24"/>
          <w:szCs w:val="24"/>
        </w:rPr>
        <w:t>4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B27EE">
        <w:rPr>
          <w:rFonts w:ascii="Consolas" w:eastAsia="宋体" w:hAnsi="Consolas" w:cs="宋体"/>
          <w:color w:val="6A9955"/>
          <w:kern w:val="0"/>
          <w:sz w:val="24"/>
          <w:szCs w:val="24"/>
        </w:rPr>
        <w:t>// control status register</w:t>
      </w:r>
    </w:p>
    <w:p w14:paraId="74722519" w14:textId="77777777" w:rsidR="001B27EE" w:rsidRPr="001B27EE" w:rsidRDefault="001B27EE" w:rsidP="001B27E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B27EE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apply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1B27EE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B27EE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B27EE">
        <w:rPr>
          <w:rFonts w:ascii="Consolas" w:eastAsia="宋体" w:hAnsi="Consolas" w:cs="宋体"/>
          <w:color w:val="4EC9B0"/>
          <w:kern w:val="0"/>
          <w:sz w:val="24"/>
          <w:szCs w:val="24"/>
        </w:rPr>
        <w:t>log2Up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num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>).</w:t>
      </w:r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5A0619A8" w14:textId="77777777" w:rsidR="001B27EE" w:rsidRPr="001B27EE" w:rsidRDefault="001B27EE" w:rsidP="001B27E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33A22252" w14:textId="2775BC80" w:rsidR="001B27EE" w:rsidRDefault="00516974" w:rsidP="0089761B">
      <w:pPr>
        <w:pStyle w:val="a3"/>
        <w:ind w:firstLine="420"/>
      </w:pPr>
      <w:r>
        <w:rPr>
          <w:rFonts w:hint="eastAsia"/>
        </w:rPr>
        <w:t>op</w:t>
      </w:r>
      <w:r>
        <w:rPr>
          <w:rFonts w:hint="eastAsia"/>
        </w:rPr>
        <w:t>信号也需要修改，</w:t>
      </w:r>
      <w:r w:rsidR="00D26672">
        <w:rPr>
          <w:rFonts w:hint="eastAsia"/>
        </w:rPr>
        <w:t>通过</w:t>
      </w:r>
      <w:r w:rsidR="00D26672">
        <w:rPr>
          <w:rFonts w:hint="eastAsia"/>
        </w:rPr>
        <w:t>func</w:t>
      </w:r>
      <w:r w:rsidR="00D26672">
        <w:t>3</w:t>
      </w:r>
      <w:r w:rsidR="00D26672">
        <w:rPr>
          <w:rFonts w:hint="eastAsia"/>
        </w:rPr>
        <w:t>字段分辨各种操作。</w:t>
      </w:r>
      <w:proofErr w:type="spellStart"/>
      <w:r w:rsidR="00CF2609">
        <w:rPr>
          <w:rFonts w:hint="eastAsia"/>
        </w:rPr>
        <w:t>csrrw</w:t>
      </w:r>
      <w:proofErr w:type="spellEnd"/>
      <w:r w:rsidR="00CF2609">
        <w:rPr>
          <w:rFonts w:hint="eastAsia"/>
        </w:rPr>
        <w:t>、</w:t>
      </w:r>
      <w:proofErr w:type="spellStart"/>
      <w:r w:rsidR="00CF2609">
        <w:rPr>
          <w:rFonts w:hint="eastAsia"/>
        </w:rPr>
        <w:t>csrrs</w:t>
      </w:r>
      <w:proofErr w:type="spellEnd"/>
      <w:r w:rsidR="00CF2609">
        <w:rPr>
          <w:rFonts w:hint="eastAsia"/>
        </w:rPr>
        <w:t>、</w:t>
      </w:r>
      <w:proofErr w:type="spellStart"/>
      <w:r w:rsidR="00CF2609">
        <w:rPr>
          <w:rFonts w:hint="eastAsia"/>
        </w:rPr>
        <w:t>csrrc</w:t>
      </w:r>
      <w:proofErr w:type="spellEnd"/>
      <w:r w:rsidR="00CF2609">
        <w:rPr>
          <w:rFonts w:hint="eastAsia"/>
        </w:rPr>
        <w:t>、</w:t>
      </w:r>
      <w:proofErr w:type="spellStart"/>
      <w:r w:rsidR="00CF2609">
        <w:rPr>
          <w:rFonts w:hint="eastAsia"/>
        </w:rPr>
        <w:t>csrrwi</w:t>
      </w:r>
      <w:proofErr w:type="spellEnd"/>
      <w:r w:rsidR="00CF2609">
        <w:rPr>
          <w:rFonts w:hint="eastAsia"/>
        </w:rPr>
        <w:t>、</w:t>
      </w:r>
      <w:proofErr w:type="spellStart"/>
      <w:r w:rsidR="00CF2609">
        <w:rPr>
          <w:rFonts w:hint="eastAsia"/>
        </w:rPr>
        <w:t>csrrsi</w:t>
      </w:r>
      <w:proofErr w:type="spellEnd"/>
      <w:r w:rsidR="00CF2609">
        <w:rPr>
          <w:rFonts w:hint="eastAsia"/>
        </w:rPr>
        <w:t>和</w:t>
      </w:r>
      <w:proofErr w:type="spellStart"/>
      <w:r w:rsidR="00CF2609">
        <w:rPr>
          <w:rFonts w:hint="eastAsia"/>
        </w:rPr>
        <w:t>csrrci</w:t>
      </w:r>
      <w:proofErr w:type="spellEnd"/>
      <w:r w:rsidR="00CF2609">
        <w:rPr>
          <w:rFonts w:hint="eastAsia"/>
        </w:rPr>
        <w:t>中的</w:t>
      </w:r>
      <w:r w:rsidR="00CF2609">
        <w:rPr>
          <w:rFonts w:hint="eastAsia"/>
        </w:rPr>
        <w:t>r</w:t>
      </w:r>
      <w:r w:rsidR="00CF2609">
        <w:rPr>
          <w:rFonts w:hint="eastAsia"/>
        </w:rPr>
        <w:t>表示读，</w:t>
      </w:r>
      <w:r w:rsidR="00BA3123">
        <w:rPr>
          <w:rFonts w:hint="eastAsia"/>
        </w:rPr>
        <w:t>各指令的区别在于后半段操作</w:t>
      </w:r>
      <w:r w:rsidR="00994A1E">
        <w:rPr>
          <w:rFonts w:hint="eastAsia"/>
        </w:rPr>
        <w:t>：</w:t>
      </w:r>
      <w:r w:rsidR="00BA3123">
        <w:rPr>
          <w:rFonts w:hint="eastAsia"/>
        </w:rPr>
        <w:t>w</w:t>
      </w:r>
      <w:r w:rsidR="00BA3123">
        <w:rPr>
          <w:rFonts w:hint="eastAsia"/>
        </w:rPr>
        <w:t>表示</w:t>
      </w:r>
      <w:r w:rsidR="00BA3123">
        <w:rPr>
          <w:rFonts w:hint="eastAsia"/>
        </w:rPr>
        <w:t>write</w:t>
      </w:r>
      <w:r w:rsidR="00BA3123">
        <w:rPr>
          <w:rFonts w:hint="eastAsia"/>
        </w:rPr>
        <w:t>，这里简写为</w:t>
      </w:r>
      <w:proofErr w:type="spellStart"/>
      <w:r w:rsidR="00BA3123">
        <w:rPr>
          <w:rFonts w:hint="eastAsia"/>
        </w:rPr>
        <w:t>wrt</w:t>
      </w:r>
      <w:proofErr w:type="spellEnd"/>
      <w:r w:rsidR="00994A1E">
        <w:rPr>
          <w:rFonts w:hint="eastAsia"/>
        </w:rPr>
        <w:t>；</w:t>
      </w:r>
      <w:r w:rsidR="00994A1E">
        <w:rPr>
          <w:rFonts w:hint="eastAsia"/>
        </w:rPr>
        <w:t>s</w:t>
      </w:r>
      <w:r w:rsidR="00994A1E">
        <w:rPr>
          <w:rFonts w:hint="eastAsia"/>
        </w:rPr>
        <w:t>表示</w:t>
      </w:r>
      <w:r w:rsidR="00994A1E">
        <w:rPr>
          <w:rFonts w:hint="eastAsia"/>
        </w:rPr>
        <w:t>set</w:t>
      </w:r>
      <w:r w:rsidR="00994A1E">
        <w:rPr>
          <w:rFonts w:hint="eastAsia"/>
        </w:rPr>
        <w:t>；</w:t>
      </w:r>
      <w:r w:rsidR="00994A1E">
        <w:rPr>
          <w:rFonts w:hint="eastAsia"/>
        </w:rPr>
        <w:t>c</w:t>
      </w:r>
      <w:r w:rsidR="00994A1E">
        <w:rPr>
          <w:rFonts w:hint="eastAsia"/>
        </w:rPr>
        <w:t>表示</w:t>
      </w:r>
      <w:r w:rsidR="00994A1E">
        <w:rPr>
          <w:rFonts w:hint="eastAsia"/>
        </w:rPr>
        <w:t>clear</w:t>
      </w:r>
      <w:r w:rsidR="00994A1E">
        <w:rPr>
          <w:rFonts w:hint="eastAsia"/>
        </w:rPr>
        <w:t>，这里简写为</w:t>
      </w:r>
      <w:proofErr w:type="spellStart"/>
      <w:r w:rsidR="00994A1E">
        <w:rPr>
          <w:rFonts w:hint="eastAsia"/>
        </w:rPr>
        <w:t>clr</w:t>
      </w:r>
      <w:proofErr w:type="spellEnd"/>
      <w:r w:rsidR="00994A1E">
        <w:rPr>
          <w:rFonts w:hint="eastAsia"/>
        </w:rPr>
        <w:t>；</w:t>
      </w:r>
      <w:proofErr w:type="spellStart"/>
      <w:r w:rsidR="00994A1E">
        <w:rPr>
          <w:rFonts w:hint="eastAsia"/>
        </w:rPr>
        <w:t>i</w:t>
      </w:r>
      <w:proofErr w:type="spellEnd"/>
      <w:r w:rsidR="00994A1E">
        <w:rPr>
          <w:rFonts w:hint="eastAsia"/>
        </w:rPr>
        <w:t>表示</w:t>
      </w:r>
      <w:r w:rsidR="00E67B4C">
        <w:rPr>
          <w:rFonts w:hint="eastAsia"/>
        </w:rPr>
        <w:t>immediate</w:t>
      </w:r>
      <w:r w:rsidR="00BA3123">
        <w:rPr>
          <w:rFonts w:hint="eastAsia"/>
        </w:rPr>
        <w:t>。</w:t>
      </w:r>
      <w:r w:rsidR="00AE442C">
        <w:rPr>
          <w:rFonts w:hint="eastAsia"/>
        </w:rPr>
        <w:t>将</w:t>
      </w:r>
      <w:r w:rsidR="00AE442C">
        <w:rPr>
          <w:rFonts w:hint="eastAsia"/>
        </w:rPr>
        <w:t>CSR</w:t>
      </w:r>
      <w:r w:rsidR="00AE442C">
        <w:rPr>
          <w:rFonts w:hint="eastAsia"/>
        </w:rPr>
        <w:t>指令的</w:t>
      </w:r>
      <w:r w:rsidR="00AE442C">
        <w:rPr>
          <w:rFonts w:hint="eastAsia"/>
        </w:rPr>
        <w:t>op</w:t>
      </w:r>
      <w:r w:rsidR="00AE442C">
        <w:rPr>
          <w:rFonts w:hint="eastAsia"/>
        </w:rPr>
        <w:t>定义于</w:t>
      </w:r>
      <w:proofErr w:type="spellStart"/>
      <w:r w:rsidR="00AE442C">
        <w:rPr>
          <w:rFonts w:hint="eastAsia"/>
        </w:rPr>
        <w:t>CSROpType</w:t>
      </w:r>
      <w:proofErr w:type="spellEnd"/>
      <w:r w:rsidR="00AE442C">
        <w:rPr>
          <w:rFonts w:hint="eastAsia"/>
        </w:rPr>
        <w:t>中，便于统一管理，代码如下：</w:t>
      </w:r>
    </w:p>
    <w:p w14:paraId="0263C4DD" w14:textId="77777777" w:rsidR="00516974" w:rsidRPr="00516974" w:rsidRDefault="00516974" w:rsidP="0051697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16974">
        <w:rPr>
          <w:rFonts w:ascii="Consolas" w:eastAsia="宋体" w:hAnsi="Consolas" w:cs="宋体"/>
          <w:color w:val="C586C0"/>
          <w:kern w:val="0"/>
          <w:sz w:val="24"/>
          <w:szCs w:val="24"/>
        </w:rPr>
        <w:t>object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516974">
        <w:rPr>
          <w:rFonts w:ascii="Consolas" w:eastAsia="宋体" w:hAnsi="Consolas" w:cs="宋体"/>
          <w:color w:val="4EC9B0"/>
          <w:kern w:val="0"/>
          <w:sz w:val="24"/>
          <w:szCs w:val="24"/>
        </w:rPr>
        <w:t>CSROpType</w:t>
      </w:r>
      <w:proofErr w:type="spellEnd"/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094B9922" w14:textId="77777777" w:rsidR="00516974" w:rsidRPr="00516974" w:rsidRDefault="00516974" w:rsidP="0051697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516974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wrt</w:t>
      </w:r>
      <w:proofErr w:type="spellEnd"/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51697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gramEnd"/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16974">
        <w:rPr>
          <w:rFonts w:ascii="Consolas" w:eastAsia="宋体" w:hAnsi="Consolas" w:cs="宋体"/>
          <w:color w:val="CE9178"/>
          <w:kern w:val="0"/>
          <w:sz w:val="24"/>
          <w:szCs w:val="24"/>
        </w:rPr>
        <w:t>"b001"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</w:p>
    <w:p w14:paraId="343E6805" w14:textId="77777777" w:rsidR="00516974" w:rsidRPr="00516974" w:rsidRDefault="00516974" w:rsidP="0051697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516974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set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51697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gramEnd"/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16974">
        <w:rPr>
          <w:rFonts w:ascii="Consolas" w:eastAsia="宋体" w:hAnsi="Consolas" w:cs="宋体"/>
          <w:color w:val="CE9178"/>
          <w:kern w:val="0"/>
          <w:sz w:val="24"/>
          <w:szCs w:val="24"/>
        </w:rPr>
        <w:t>"b010"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</w:p>
    <w:p w14:paraId="59296A45" w14:textId="77777777" w:rsidR="00516974" w:rsidRPr="00516974" w:rsidRDefault="00516974" w:rsidP="0051697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516974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clr</w:t>
      </w:r>
      <w:proofErr w:type="spellEnd"/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51697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gramEnd"/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16974">
        <w:rPr>
          <w:rFonts w:ascii="Consolas" w:eastAsia="宋体" w:hAnsi="Consolas" w:cs="宋体"/>
          <w:color w:val="CE9178"/>
          <w:kern w:val="0"/>
          <w:sz w:val="24"/>
          <w:szCs w:val="24"/>
        </w:rPr>
        <w:t>"b011"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</w:p>
    <w:p w14:paraId="24DECCD5" w14:textId="77777777" w:rsidR="00516974" w:rsidRPr="00516974" w:rsidRDefault="00516974" w:rsidP="0051697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516974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wrti</w:t>
      </w:r>
      <w:proofErr w:type="spellEnd"/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1697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16974">
        <w:rPr>
          <w:rFonts w:ascii="Consolas" w:eastAsia="宋体" w:hAnsi="Consolas" w:cs="宋体"/>
          <w:color w:val="CE9178"/>
          <w:kern w:val="0"/>
          <w:sz w:val="24"/>
          <w:szCs w:val="24"/>
        </w:rPr>
        <w:t>"b101</w:t>
      </w:r>
      <w:proofErr w:type="gramStart"/>
      <w:r w:rsidRPr="0051697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proofErr w:type="gramEnd"/>
    </w:p>
    <w:p w14:paraId="1264D336" w14:textId="77777777" w:rsidR="00516974" w:rsidRPr="00516974" w:rsidRDefault="00516974" w:rsidP="0051697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516974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seti</w:t>
      </w:r>
      <w:proofErr w:type="spellEnd"/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1697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16974">
        <w:rPr>
          <w:rFonts w:ascii="Consolas" w:eastAsia="宋体" w:hAnsi="Consolas" w:cs="宋体"/>
          <w:color w:val="CE9178"/>
          <w:kern w:val="0"/>
          <w:sz w:val="24"/>
          <w:szCs w:val="24"/>
        </w:rPr>
        <w:t>"b110</w:t>
      </w:r>
      <w:proofErr w:type="gramStart"/>
      <w:r w:rsidRPr="0051697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proofErr w:type="gramEnd"/>
    </w:p>
    <w:p w14:paraId="41076B33" w14:textId="77777777" w:rsidR="00516974" w:rsidRPr="00516974" w:rsidRDefault="00516974" w:rsidP="0051697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516974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clri</w:t>
      </w:r>
      <w:proofErr w:type="spellEnd"/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1697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16974">
        <w:rPr>
          <w:rFonts w:ascii="Consolas" w:eastAsia="宋体" w:hAnsi="Consolas" w:cs="宋体"/>
          <w:color w:val="CE9178"/>
          <w:kern w:val="0"/>
          <w:sz w:val="24"/>
          <w:szCs w:val="24"/>
        </w:rPr>
        <w:t>"b111</w:t>
      </w:r>
      <w:proofErr w:type="gramStart"/>
      <w:r w:rsidRPr="0051697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proofErr w:type="gramEnd"/>
    </w:p>
    <w:p w14:paraId="54A8604A" w14:textId="77777777" w:rsidR="00516974" w:rsidRPr="00516974" w:rsidRDefault="00516974" w:rsidP="0051697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1B9749E5" w14:textId="36F99F6C" w:rsidR="008D119A" w:rsidRDefault="008D119A" w:rsidP="008D119A">
      <w:pPr>
        <w:pStyle w:val="a3"/>
        <w:ind w:firstLine="420"/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型指令的</w:t>
      </w:r>
      <w:proofErr w:type="spellStart"/>
      <w:r>
        <w:rPr>
          <w:rFonts w:hint="eastAsia"/>
        </w:rPr>
        <w:t>reg_wen</w:t>
      </w:r>
      <w:proofErr w:type="spellEnd"/>
      <w:r>
        <w:rPr>
          <w:rFonts w:hint="eastAsia"/>
        </w:rPr>
        <w:t>均为</w:t>
      </w:r>
      <w:r>
        <w:rPr>
          <w:rFonts w:hint="eastAsia"/>
        </w:rPr>
        <w:t>1</w:t>
      </w:r>
      <w:r>
        <w:rPr>
          <w:rFonts w:hint="eastAsia"/>
        </w:rPr>
        <w:t>，因此</w:t>
      </w:r>
      <w:proofErr w:type="spellStart"/>
      <w:r>
        <w:rPr>
          <w:rFonts w:hint="eastAsia"/>
        </w:rPr>
        <w:t>reg_</w:t>
      </w:r>
      <w:r>
        <w:t>wen</w:t>
      </w:r>
      <w:proofErr w:type="spellEnd"/>
      <w:r>
        <w:rPr>
          <w:rFonts w:hint="eastAsia"/>
        </w:rPr>
        <w:t>信号也无需修改。</w:t>
      </w:r>
    </w:p>
    <w:p w14:paraId="009D1C68" w14:textId="7DD97CD7" w:rsidR="008D119A" w:rsidRDefault="008D119A" w:rsidP="008D119A">
      <w:pPr>
        <w:pStyle w:val="a3"/>
        <w:ind w:firstLine="420"/>
      </w:pPr>
      <w:r w:rsidRPr="008C10CA">
        <w:rPr>
          <w:rFonts w:hint="eastAsia"/>
        </w:rPr>
        <w:t>综上所述，译码单元只需改动译码器内部逻辑代码即可，整体译码单元的结构无调整，与上一实验译码单元结构一致。</w:t>
      </w:r>
    </w:p>
    <w:p w14:paraId="0B8CB082" w14:textId="0ADB22A6" w:rsidR="00516974" w:rsidRDefault="008D119A" w:rsidP="00655A83">
      <w:pPr>
        <w:pStyle w:val="5"/>
      </w:pPr>
      <w:r>
        <w:rPr>
          <w:rFonts w:hint="eastAsia"/>
        </w:rPr>
        <w:t>执行级缓存和执行单元</w:t>
      </w:r>
    </w:p>
    <w:p w14:paraId="13CCFABF" w14:textId="52949022" w:rsidR="008D119A" w:rsidRDefault="008D119A" w:rsidP="008D119A">
      <w:pPr>
        <w:pStyle w:val="a3"/>
        <w:ind w:firstLine="420"/>
      </w:pPr>
      <w:r>
        <w:rPr>
          <w:rFonts w:hint="eastAsia"/>
        </w:rPr>
        <w:t>执行级缓存无需修改。</w:t>
      </w:r>
    </w:p>
    <w:p w14:paraId="37BBE6A9" w14:textId="7F015A32" w:rsidR="007D1417" w:rsidRDefault="007D1417" w:rsidP="00655A83">
      <w:pPr>
        <w:pStyle w:val="a3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FU</w:t>
      </w:r>
      <w:r>
        <w:rPr>
          <w:rFonts w:hint="eastAsia"/>
        </w:rPr>
        <w:t>中增加新的功能单元</w:t>
      </w:r>
      <w:r>
        <w:rPr>
          <w:rFonts w:hint="eastAsia"/>
        </w:rPr>
        <w:t>CSR</w:t>
      </w:r>
      <w:r w:rsidR="00655A83">
        <w:rPr>
          <w:rFonts w:hint="eastAsia"/>
        </w:rPr>
        <w:t>，如</w:t>
      </w:r>
      <w:r w:rsidR="00655A83">
        <w:fldChar w:fldCharType="begin"/>
      </w:r>
      <w:r w:rsidR="00655A83">
        <w:instrText xml:space="preserve"> </w:instrText>
      </w:r>
      <w:r w:rsidR="00655A83">
        <w:rPr>
          <w:rFonts w:hint="eastAsia"/>
        </w:rPr>
        <w:instrText>REF _Ref160115349 \r \h</w:instrText>
      </w:r>
      <w:r w:rsidR="00655A83">
        <w:instrText xml:space="preserve"> </w:instrText>
      </w:r>
      <w:r w:rsidR="00655A83">
        <w:fldChar w:fldCharType="separate"/>
      </w:r>
      <w:r w:rsidR="00655A83">
        <w:rPr>
          <w:rFonts w:hint="eastAsia"/>
        </w:rPr>
        <w:t>图</w:t>
      </w:r>
      <w:r w:rsidR="00655A83">
        <w:rPr>
          <w:rFonts w:hint="eastAsia"/>
        </w:rPr>
        <w:t>7-1</w:t>
      </w:r>
      <w:r w:rsidR="00655A83">
        <w:fldChar w:fldCharType="end"/>
      </w:r>
      <w:r w:rsidR="00655A83">
        <w:rPr>
          <w:rFonts w:hint="eastAsia"/>
        </w:rPr>
        <w:t>所示</w:t>
      </w:r>
      <w:r w:rsidR="0035498A">
        <w:rPr>
          <w:rFonts w:hint="eastAsia"/>
        </w:rPr>
        <w:t>。</w:t>
      </w:r>
      <w:r w:rsidR="00860E68">
        <w:rPr>
          <w:rFonts w:hint="eastAsia"/>
        </w:rPr>
        <w:t>CSR</w:t>
      </w:r>
      <w:r w:rsidR="00860E68">
        <w:rPr>
          <w:rFonts w:hint="eastAsia"/>
        </w:rPr>
        <w:t>内定义了相关的</w:t>
      </w:r>
      <w:r w:rsidR="00860E68">
        <w:rPr>
          <w:rFonts w:hint="eastAsia"/>
        </w:rPr>
        <w:t>CSR</w:t>
      </w:r>
      <w:r w:rsidR="00860E68">
        <w:rPr>
          <w:rFonts w:hint="eastAsia"/>
        </w:rPr>
        <w:t>寄存器以</w:t>
      </w:r>
      <w:r w:rsidR="00860E68">
        <w:rPr>
          <w:rFonts w:hint="eastAsia"/>
        </w:rPr>
        <w:lastRenderedPageBreak/>
        <w:t>及</w:t>
      </w:r>
      <w:r w:rsidR="00860E68">
        <w:rPr>
          <w:rFonts w:hint="eastAsia"/>
        </w:rPr>
        <w:t>CSR</w:t>
      </w:r>
      <w:r w:rsidR="00860E68">
        <w:rPr>
          <w:rFonts w:hint="eastAsia"/>
        </w:rPr>
        <w:t>指令操作的逻辑。</w:t>
      </w:r>
      <w:r w:rsidR="00860E68">
        <w:rPr>
          <w:rFonts w:hint="eastAsia"/>
        </w:rPr>
        <w:t>CSR</w:t>
      </w:r>
      <w:r w:rsidR="004D773D">
        <w:rPr>
          <w:rFonts w:hint="eastAsia"/>
        </w:rPr>
        <w:t>寄存器有点类似通用寄存器堆，也是一系列寄存器的集合，也拥有寄存器地址</w:t>
      </w:r>
      <w:r w:rsidR="009D1D49">
        <w:rPr>
          <w:rFonts w:hint="eastAsia"/>
        </w:rPr>
        <w:t>也能保存</w:t>
      </w:r>
      <w:r w:rsidR="009D1D49">
        <w:t>64</w:t>
      </w:r>
      <w:r w:rsidR="009D1D49">
        <w:rPr>
          <w:rFonts w:hint="eastAsia"/>
        </w:rPr>
        <w:t>位数据</w:t>
      </w:r>
      <w:r w:rsidR="0097479D">
        <w:rPr>
          <w:rFonts w:hint="eastAsia"/>
        </w:rPr>
        <w:t>。区别在于</w:t>
      </w:r>
      <w:r w:rsidR="0097479D">
        <w:rPr>
          <w:rFonts w:hint="eastAsia"/>
        </w:rPr>
        <w:t>CSR</w:t>
      </w:r>
      <w:r w:rsidR="0097479D">
        <w:rPr>
          <w:rFonts w:hint="eastAsia"/>
        </w:rPr>
        <w:t>寄存器的地址</w:t>
      </w:r>
      <w:r w:rsidR="003F41C9">
        <w:rPr>
          <w:rFonts w:hint="eastAsia"/>
        </w:rPr>
        <w:t>是离散的</w:t>
      </w:r>
      <w:r w:rsidR="009D1D49">
        <w:rPr>
          <w:rFonts w:hint="eastAsia"/>
        </w:rPr>
        <w:t>，</w:t>
      </w:r>
      <w:r w:rsidR="00B27AE7">
        <w:rPr>
          <w:rFonts w:hint="eastAsia"/>
        </w:rPr>
        <w:t>CSR</w:t>
      </w:r>
      <w:r w:rsidR="00B27AE7">
        <w:rPr>
          <w:rFonts w:hint="eastAsia"/>
        </w:rPr>
        <w:t>寄存器的每个位的意义都是不同的，需要根据手册定义赋值</w:t>
      </w:r>
      <w:r w:rsidR="009D1D49">
        <w:rPr>
          <w:rFonts w:hint="eastAsia"/>
        </w:rPr>
        <w:t>，并且有些位可能是只读、只写、可读写</w:t>
      </w:r>
      <w:r w:rsidR="00105BA6">
        <w:rPr>
          <w:rFonts w:hint="eastAsia"/>
        </w:rPr>
        <w:t>或无关等。</w:t>
      </w:r>
    </w:p>
    <w:p w14:paraId="3ACFB907" w14:textId="105AA311" w:rsidR="00CD68A8" w:rsidRDefault="007D1417" w:rsidP="00CD68A8">
      <w:pPr>
        <w:pStyle w:val="aa"/>
        <w:spacing w:before="78"/>
      </w:pPr>
      <w:r>
        <w:object w:dxaOrig="6889" w:dyaOrig="6948" w14:anchorId="446922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44.3pt;height:347.55pt" o:ole="">
            <v:imagedata r:id="rId8" o:title=""/>
          </v:shape>
          <o:OLEObject Type="Embed" ProgID="Visio.Drawing.15" ShapeID="_x0000_i1029" DrawAspect="Content" ObjectID="_1770733317" r:id="rId9"/>
        </w:object>
      </w:r>
    </w:p>
    <w:p w14:paraId="1C32747A" w14:textId="047E3C5A" w:rsidR="00CD68A8" w:rsidRDefault="00CD68A8" w:rsidP="00CD68A8">
      <w:pPr>
        <w:pStyle w:val="a0"/>
        <w:spacing w:after="78"/>
      </w:pPr>
      <w:bookmarkStart w:id="1" w:name="_Ref160115349"/>
      <w:r>
        <w:rPr>
          <w:rFonts w:hint="eastAsia"/>
        </w:rPr>
        <w:t>执行单元结构</w:t>
      </w:r>
      <w:bookmarkEnd w:id="1"/>
    </w:p>
    <w:p w14:paraId="79DE0802" w14:textId="098CBB99" w:rsidR="00ED4377" w:rsidRDefault="00003F00" w:rsidP="00ED4377">
      <w:pPr>
        <w:pStyle w:val="a3"/>
        <w:ind w:firstLine="420"/>
      </w:pPr>
      <w:r>
        <w:rPr>
          <w:rFonts w:hint="eastAsia"/>
        </w:rPr>
        <w:t>在</w:t>
      </w:r>
      <w:r>
        <w:rPr>
          <w:rFonts w:hint="eastAsia"/>
        </w:rPr>
        <w:t>CSR</w:t>
      </w:r>
      <w:r>
        <w:rPr>
          <w:rFonts w:hint="eastAsia"/>
        </w:rPr>
        <w:t>单元中需要实现</w:t>
      </w:r>
      <w:r w:rsidR="00C41D80">
        <w:fldChar w:fldCharType="begin"/>
      </w:r>
      <w:r w:rsidR="00C41D80">
        <w:instrText xml:space="preserve"> </w:instrText>
      </w:r>
      <w:r w:rsidR="00C41D80">
        <w:rPr>
          <w:rFonts w:hint="eastAsia"/>
        </w:rPr>
        <w:instrText>REF _Ref160116933 \r \h</w:instrText>
      </w:r>
      <w:r w:rsidR="00C41D80">
        <w:instrText xml:space="preserve"> </w:instrText>
      </w:r>
      <w:r w:rsidR="00C41D80">
        <w:fldChar w:fldCharType="separate"/>
      </w:r>
      <w:r w:rsidR="00C41D80">
        <w:rPr>
          <w:rFonts w:hint="eastAsia"/>
        </w:rPr>
        <w:t>表</w:t>
      </w:r>
      <w:r w:rsidR="00C41D80">
        <w:rPr>
          <w:rFonts w:hint="eastAsia"/>
        </w:rPr>
        <w:t>7-2</w:t>
      </w:r>
      <w:r w:rsidR="00C41D80">
        <w:fldChar w:fldCharType="end"/>
      </w:r>
      <w:r w:rsidR="00C41D80">
        <w:rPr>
          <w:rFonts w:hint="eastAsia"/>
        </w:rPr>
        <w:t>中的控制信号。</w:t>
      </w:r>
    </w:p>
    <w:p w14:paraId="3FC6FD0F" w14:textId="3A7F9928" w:rsidR="002D4293" w:rsidRDefault="002D4293" w:rsidP="002D4293">
      <w:pPr>
        <w:pStyle w:val="a1"/>
        <w:spacing w:before="78"/>
      </w:pPr>
      <w:bookmarkStart w:id="2" w:name="_Ref160116933"/>
      <w:r>
        <w:rPr>
          <w:rFonts w:hint="eastAsia"/>
        </w:rPr>
        <w:t>CSR</w:t>
      </w:r>
      <w:r>
        <w:rPr>
          <w:rFonts w:hint="eastAsia"/>
        </w:rPr>
        <w:t>单元内部需要生成的控制信号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6"/>
        <w:gridCol w:w="2832"/>
        <w:gridCol w:w="1123"/>
        <w:gridCol w:w="2735"/>
      </w:tblGrid>
      <w:tr w:rsidR="002D4293" w:rsidRPr="006614C0" w14:paraId="68B311BD" w14:textId="77777777" w:rsidTr="00720919">
        <w:tc>
          <w:tcPr>
            <w:tcW w:w="1606" w:type="dxa"/>
          </w:tcPr>
          <w:p w14:paraId="2EC6CA57" w14:textId="77777777" w:rsidR="002D4293" w:rsidRPr="006614C0" w:rsidRDefault="002D4293" w:rsidP="00720919">
            <w:pPr>
              <w:jc w:val="center"/>
              <w:rPr>
                <w:b/>
                <w:bCs/>
                <w:sz w:val="18"/>
                <w:szCs w:val="18"/>
              </w:rPr>
            </w:pPr>
            <w:r w:rsidRPr="006614C0">
              <w:rPr>
                <w:rFonts w:hint="eastAsia"/>
                <w:b/>
                <w:bCs/>
                <w:sz w:val="18"/>
                <w:szCs w:val="18"/>
              </w:rPr>
              <w:t>信号名</w:t>
            </w:r>
          </w:p>
        </w:tc>
        <w:tc>
          <w:tcPr>
            <w:tcW w:w="2832" w:type="dxa"/>
          </w:tcPr>
          <w:p w14:paraId="1B4D25FA" w14:textId="77777777" w:rsidR="002D4293" w:rsidRPr="006614C0" w:rsidRDefault="002D4293" w:rsidP="00720919">
            <w:pPr>
              <w:jc w:val="center"/>
              <w:rPr>
                <w:b/>
                <w:bCs/>
                <w:sz w:val="18"/>
                <w:szCs w:val="18"/>
              </w:rPr>
            </w:pPr>
            <w:r w:rsidRPr="006614C0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123" w:type="dxa"/>
          </w:tcPr>
          <w:p w14:paraId="79B6AE66" w14:textId="77777777" w:rsidR="002D4293" w:rsidRPr="006614C0" w:rsidRDefault="002D4293" w:rsidP="00720919">
            <w:pPr>
              <w:jc w:val="center"/>
              <w:rPr>
                <w:b/>
                <w:bCs/>
                <w:sz w:val="18"/>
                <w:szCs w:val="18"/>
              </w:rPr>
            </w:pPr>
            <w:r w:rsidRPr="006614C0">
              <w:rPr>
                <w:rFonts w:hint="eastAsia"/>
                <w:b/>
                <w:bCs/>
                <w:sz w:val="18"/>
                <w:szCs w:val="18"/>
              </w:rPr>
              <w:t>信号名</w:t>
            </w:r>
          </w:p>
        </w:tc>
        <w:tc>
          <w:tcPr>
            <w:tcW w:w="2735" w:type="dxa"/>
          </w:tcPr>
          <w:p w14:paraId="704D834D" w14:textId="77777777" w:rsidR="002D4293" w:rsidRPr="006614C0" w:rsidRDefault="002D4293" w:rsidP="00720919">
            <w:pPr>
              <w:jc w:val="center"/>
              <w:rPr>
                <w:b/>
                <w:bCs/>
                <w:sz w:val="18"/>
                <w:szCs w:val="18"/>
              </w:rPr>
            </w:pPr>
            <w:r w:rsidRPr="006614C0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</w:tr>
      <w:tr w:rsidR="002D4293" w:rsidRPr="006614C0" w14:paraId="157BB84F" w14:textId="77777777" w:rsidTr="00720919">
        <w:tc>
          <w:tcPr>
            <w:tcW w:w="1606" w:type="dxa"/>
          </w:tcPr>
          <w:p w14:paraId="38BC67BC" w14:textId="445C9306" w:rsidR="002D4293" w:rsidRPr="006614C0" w:rsidRDefault="0066193E" w:rsidP="0072091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2832" w:type="dxa"/>
          </w:tcPr>
          <w:p w14:paraId="2EE47C9A" w14:textId="0B63D59B" w:rsidR="002D4293" w:rsidRPr="006614C0" w:rsidRDefault="0066193E" w:rsidP="00720919">
            <w:pPr>
              <w:pStyle w:val="a3"/>
              <w:ind w:firstLineChars="13" w:firstLine="2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要访问的</w:t>
            </w:r>
            <w:r>
              <w:rPr>
                <w:rFonts w:hint="eastAsia"/>
                <w:sz w:val="18"/>
                <w:szCs w:val="18"/>
              </w:rPr>
              <w:t>CSR</w:t>
            </w:r>
            <w:r>
              <w:rPr>
                <w:rFonts w:hint="eastAsia"/>
                <w:sz w:val="18"/>
                <w:szCs w:val="18"/>
              </w:rPr>
              <w:t>的地址</w:t>
            </w:r>
          </w:p>
        </w:tc>
        <w:tc>
          <w:tcPr>
            <w:tcW w:w="1123" w:type="dxa"/>
          </w:tcPr>
          <w:p w14:paraId="0E8CE99A" w14:textId="44221821" w:rsidR="002D4293" w:rsidRPr="006614C0" w:rsidRDefault="0066193E" w:rsidP="0072091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csri</w:t>
            </w:r>
            <w:proofErr w:type="spellEnd"/>
          </w:p>
        </w:tc>
        <w:tc>
          <w:tcPr>
            <w:tcW w:w="2735" w:type="dxa"/>
          </w:tcPr>
          <w:p w14:paraId="4EEA81A0" w14:textId="6B8147A4" w:rsidR="002D4293" w:rsidRPr="006614C0" w:rsidRDefault="00571912" w:rsidP="00720919">
            <w:pPr>
              <w:pStyle w:val="a3"/>
              <w:ind w:firstLineChars="13" w:firstLine="2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CSR</w:t>
            </w:r>
            <w:r>
              <w:rPr>
                <w:rFonts w:hint="eastAsia"/>
                <w:sz w:val="18"/>
                <w:szCs w:val="18"/>
              </w:rPr>
              <w:t>立即数指令的立即数</w:t>
            </w:r>
          </w:p>
        </w:tc>
      </w:tr>
      <w:tr w:rsidR="002D4293" w:rsidRPr="006614C0" w14:paraId="4CDBCA81" w14:textId="77777777" w:rsidTr="00720919">
        <w:tc>
          <w:tcPr>
            <w:tcW w:w="1606" w:type="dxa"/>
          </w:tcPr>
          <w:p w14:paraId="465A78BA" w14:textId="506B5007" w:rsidR="002D4293" w:rsidRPr="006614C0" w:rsidRDefault="00571912" w:rsidP="0072091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wdata</w:t>
            </w:r>
            <w:proofErr w:type="spellEnd"/>
          </w:p>
        </w:tc>
        <w:tc>
          <w:tcPr>
            <w:tcW w:w="2832" w:type="dxa"/>
          </w:tcPr>
          <w:p w14:paraId="17D66318" w14:textId="2A0974DF" w:rsidR="002D4293" w:rsidRPr="006614C0" w:rsidRDefault="00571912" w:rsidP="00720919">
            <w:pPr>
              <w:pStyle w:val="a3"/>
              <w:ind w:firstLineChars="13" w:firstLine="2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</w:t>
            </w:r>
            <w:r>
              <w:rPr>
                <w:rFonts w:hint="eastAsia"/>
                <w:sz w:val="18"/>
                <w:szCs w:val="18"/>
              </w:rPr>
              <w:t>CSR</w:t>
            </w:r>
            <w:r>
              <w:rPr>
                <w:rFonts w:hint="eastAsia"/>
                <w:sz w:val="18"/>
                <w:szCs w:val="18"/>
              </w:rPr>
              <w:t>寄存器的值</w:t>
            </w:r>
          </w:p>
        </w:tc>
        <w:tc>
          <w:tcPr>
            <w:tcW w:w="1123" w:type="dxa"/>
          </w:tcPr>
          <w:p w14:paraId="16A45C4C" w14:textId="543DE58C" w:rsidR="002D4293" w:rsidRPr="006614C0" w:rsidRDefault="00571912" w:rsidP="0072091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rdata</w:t>
            </w:r>
            <w:proofErr w:type="spellEnd"/>
          </w:p>
        </w:tc>
        <w:tc>
          <w:tcPr>
            <w:tcW w:w="2735" w:type="dxa"/>
          </w:tcPr>
          <w:p w14:paraId="3A759B83" w14:textId="6E99DF89" w:rsidR="002D4293" w:rsidRPr="006614C0" w:rsidRDefault="00571912" w:rsidP="00720919">
            <w:pPr>
              <w:pStyle w:val="a3"/>
              <w:ind w:firstLineChars="13" w:firstLine="2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CSR</w:t>
            </w:r>
            <w:r>
              <w:rPr>
                <w:rFonts w:hint="eastAsia"/>
                <w:sz w:val="18"/>
                <w:szCs w:val="18"/>
              </w:rPr>
              <w:t>寄存器中读到的值</w:t>
            </w:r>
          </w:p>
        </w:tc>
      </w:tr>
      <w:tr w:rsidR="008D5440" w:rsidRPr="006614C0" w14:paraId="0048BE8A" w14:textId="77777777" w:rsidTr="00720919">
        <w:tc>
          <w:tcPr>
            <w:tcW w:w="1606" w:type="dxa"/>
          </w:tcPr>
          <w:p w14:paraId="721E8E29" w14:textId="420E4B2B" w:rsidR="008D5440" w:rsidRDefault="008D5440" w:rsidP="0072091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rite</w:t>
            </w:r>
          </w:p>
        </w:tc>
        <w:tc>
          <w:tcPr>
            <w:tcW w:w="2832" w:type="dxa"/>
          </w:tcPr>
          <w:p w14:paraId="1940BC60" w14:textId="6529FD8E" w:rsidR="008D5440" w:rsidRDefault="008D5440" w:rsidP="00720919">
            <w:pPr>
              <w:pStyle w:val="a3"/>
              <w:ind w:firstLineChars="13" w:firstLine="23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是否写</w:t>
            </w:r>
            <w:r>
              <w:rPr>
                <w:rFonts w:hint="eastAsia"/>
                <w:sz w:val="18"/>
                <w:szCs w:val="18"/>
              </w:rPr>
              <w:t>CSR</w:t>
            </w:r>
            <w:r>
              <w:rPr>
                <w:rFonts w:hint="eastAsia"/>
                <w:sz w:val="18"/>
                <w:szCs w:val="18"/>
              </w:rPr>
              <w:t>寄存器</w:t>
            </w:r>
          </w:p>
        </w:tc>
        <w:tc>
          <w:tcPr>
            <w:tcW w:w="1123" w:type="dxa"/>
          </w:tcPr>
          <w:p w14:paraId="63875D8E" w14:textId="77777777" w:rsidR="008D5440" w:rsidRDefault="008D5440" w:rsidP="0072091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35" w:type="dxa"/>
          </w:tcPr>
          <w:p w14:paraId="5B1CF0A5" w14:textId="77777777" w:rsidR="008D5440" w:rsidRDefault="008D5440" w:rsidP="00720919">
            <w:pPr>
              <w:pStyle w:val="a3"/>
              <w:ind w:firstLineChars="13" w:firstLine="23"/>
              <w:rPr>
                <w:rFonts w:hint="eastAsia"/>
                <w:sz w:val="18"/>
                <w:szCs w:val="18"/>
              </w:rPr>
            </w:pPr>
          </w:p>
        </w:tc>
      </w:tr>
    </w:tbl>
    <w:p w14:paraId="2A520E2F" w14:textId="26634222" w:rsidR="00C41D80" w:rsidRDefault="00B953EC" w:rsidP="00C41D80">
      <w:pPr>
        <w:pStyle w:val="a3"/>
        <w:ind w:firstLine="420"/>
      </w:pP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的值为</w:t>
      </w:r>
      <w:proofErr w:type="spellStart"/>
      <w:r>
        <w:rPr>
          <w:rFonts w:hint="eastAsia"/>
        </w:rPr>
        <w:t>info</w:t>
      </w:r>
      <w:r>
        <w:t>.</w:t>
      </w:r>
      <w:r w:rsidRPr="00B953EC">
        <w:t>inst</w:t>
      </w:r>
      <w:proofErr w:type="spellEnd"/>
      <w:r>
        <w:t>[</w:t>
      </w:r>
      <w:r w:rsidRPr="00B953EC">
        <w:t>31</w:t>
      </w:r>
      <w:r>
        <w:rPr>
          <w:rFonts w:hint="eastAsia"/>
        </w:rPr>
        <w:t>:</w:t>
      </w:r>
      <w:r w:rsidRPr="00B953EC">
        <w:t>20</w:t>
      </w:r>
      <w:r>
        <w:t>]</w:t>
      </w:r>
      <w:r w:rsidR="004A5927">
        <w:rPr>
          <w:rFonts w:hint="eastAsia"/>
        </w:rPr>
        <w:t>。</w:t>
      </w:r>
      <w:proofErr w:type="spellStart"/>
      <w:r w:rsidR="004A5927">
        <w:rPr>
          <w:rFonts w:hint="eastAsia"/>
        </w:rPr>
        <w:t>csri</w:t>
      </w:r>
      <w:proofErr w:type="spellEnd"/>
      <w:r w:rsidR="00916A08">
        <w:rPr>
          <w:rFonts w:hint="eastAsia"/>
        </w:rPr>
        <w:t>的生成逻辑</w:t>
      </w:r>
      <w:r w:rsidR="004A5927">
        <w:rPr>
          <w:rFonts w:hint="eastAsia"/>
        </w:rPr>
        <w:t>为</w:t>
      </w:r>
      <w:r w:rsidR="004A5927">
        <w:rPr>
          <w:rFonts w:hint="eastAsia"/>
        </w:rPr>
        <w:t>UEXT</w:t>
      </w:r>
      <w:r w:rsidR="00981D66">
        <w:t>64</w:t>
      </w:r>
      <w:r w:rsidR="00981D66">
        <w:rPr>
          <w:rFonts w:hint="eastAsia"/>
        </w:rPr>
        <w:t>(</w:t>
      </w:r>
      <w:proofErr w:type="spellStart"/>
      <w:r w:rsidR="00981D66">
        <w:rPr>
          <w:rFonts w:hint="eastAsia"/>
        </w:rPr>
        <w:t>info</w:t>
      </w:r>
      <w:r w:rsidR="00981D66">
        <w:t>.</w:t>
      </w:r>
      <w:r w:rsidR="00981D66" w:rsidRPr="00B953EC">
        <w:t>inst</w:t>
      </w:r>
      <w:proofErr w:type="spellEnd"/>
      <w:r w:rsidR="00981D66">
        <w:t>[</w:t>
      </w:r>
      <w:r w:rsidR="00981D66">
        <w:t>19</w:t>
      </w:r>
      <w:r w:rsidR="00981D66">
        <w:rPr>
          <w:rFonts w:hint="eastAsia"/>
        </w:rPr>
        <w:t>:</w:t>
      </w:r>
      <w:r w:rsidR="00981D66">
        <w:t>15</w:t>
      </w:r>
      <w:r w:rsidR="00981D66">
        <w:t>]</w:t>
      </w:r>
      <w:r w:rsidR="00981D66">
        <w:t>)</w:t>
      </w:r>
      <w:r w:rsidR="00981D66">
        <w:rPr>
          <w:rFonts w:hint="eastAsia"/>
        </w:rPr>
        <w:t>。</w:t>
      </w:r>
      <w:r w:rsidR="00916A08">
        <w:rPr>
          <w:rFonts w:hint="eastAsia"/>
        </w:rPr>
        <w:t>对于</w:t>
      </w:r>
      <w:proofErr w:type="spellStart"/>
      <w:r w:rsidR="00916A08">
        <w:rPr>
          <w:rFonts w:hint="eastAsia"/>
        </w:rPr>
        <w:t>csrrs</w:t>
      </w:r>
      <w:proofErr w:type="spellEnd"/>
      <w:r w:rsidR="00916A08">
        <w:rPr>
          <w:rFonts w:hint="eastAsia"/>
        </w:rPr>
        <w:t>而言</w:t>
      </w:r>
      <w:proofErr w:type="spellStart"/>
      <w:r w:rsidR="00B605B4">
        <w:rPr>
          <w:rFonts w:hint="eastAsia"/>
        </w:rPr>
        <w:t>wdata</w:t>
      </w:r>
      <w:proofErr w:type="spellEnd"/>
      <w:r w:rsidR="00B605B4">
        <w:rPr>
          <w:rFonts w:hint="eastAsia"/>
        </w:rPr>
        <w:t>等于</w:t>
      </w:r>
      <w:r w:rsidR="00B605B4">
        <w:rPr>
          <w:rFonts w:hint="eastAsia"/>
        </w:rPr>
        <w:t>rdata</w:t>
      </w:r>
      <w:r w:rsidR="00B605B4">
        <w:t>|src_info.src1_rdata</w:t>
      </w:r>
      <w:r w:rsidR="00B605B4">
        <w:rPr>
          <w:rFonts w:hint="eastAsia"/>
        </w:rPr>
        <w:t>；</w:t>
      </w:r>
      <w:proofErr w:type="spellStart"/>
      <w:r w:rsidR="00B605B4">
        <w:rPr>
          <w:rFonts w:hint="eastAsia"/>
        </w:rPr>
        <w:t>csrrwi</w:t>
      </w:r>
      <w:proofErr w:type="spellEnd"/>
      <w:r w:rsidR="00B605B4">
        <w:rPr>
          <w:rFonts w:hint="eastAsia"/>
        </w:rPr>
        <w:t>的</w:t>
      </w:r>
      <w:proofErr w:type="spellStart"/>
      <w:r w:rsidR="00B605B4">
        <w:rPr>
          <w:rFonts w:hint="eastAsia"/>
        </w:rPr>
        <w:t>wdata</w:t>
      </w:r>
      <w:proofErr w:type="spellEnd"/>
      <w:r w:rsidR="00B605B4">
        <w:rPr>
          <w:rFonts w:hint="eastAsia"/>
        </w:rPr>
        <w:t>为</w:t>
      </w:r>
      <w:proofErr w:type="spellStart"/>
      <w:r w:rsidR="00B605B4">
        <w:rPr>
          <w:rFonts w:hint="eastAsia"/>
        </w:rPr>
        <w:t>csri</w:t>
      </w:r>
      <w:proofErr w:type="spellEnd"/>
      <w:r w:rsidR="008D5440">
        <w:rPr>
          <w:rFonts w:hint="eastAsia"/>
        </w:rPr>
        <w:t>；目前</w:t>
      </w:r>
      <w:r w:rsidR="008D5440">
        <w:rPr>
          <w:rFonts w:hint="eastAsia"/>
        </w:rPr>
        <w:t>write</w:t>
      </w:r>
      <w:r w:rsidR="008D5440">
        <w:rPr>
          <w:rFonts w:hint="eastAsia"/>
        </w:rPr>
        <w:t>值恒为</w:t>
      </w:r>
      <w:r w:rsidR="008D5440">
        <w:rPr>
          <w:rFonts w:hint="eastAsia"/>
        </w:rPr>
        <w:t>1</w:t>
      </w:r>
      <w:r w:rsidR="008D5440">
        <w:rPr>
          <w:rFonts w:hint="eastAsia"/>
        </w:rPr>
        <w:t>。</w:t>
      </w:r>
    </w:p>
    <w:p w14:paraId="238672F4" w14:textId="40B6EA86" w:rsidR="00063A46" w:rsidRDefault="00063A46" w:rsidP="00063A46">
      <w:pPr>
        <w:pStyle w:val="a1"/>
        <w:spacing w:before="78"/>
      </w:pPr>
      <w:r>
        <w:rPr>
          <w:rFonts w:hint="eastAsia"/>
        </w:rPr>
        <w:t>CSR</w:t>
      </w:r>
      <w:r>
        <w:rPr>
          <w:rFonts w:hint="eastAsia"/>
        </w:rPr>
        <w:t>单元内部的寄存器定义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698"/>
        <w:gridCol w:w="657"/>
        <w:gridCol w:w="1066"/>
        <w:gridCol w:w="1862"/>
        <w:gridCol w:w="2087"/>
        <w:gridCol w:w="1926"/>
      </w:tblGrid>
      <w:tr w:rsidR="0028206D" w:rsidRPr="00641F0D" w14:paraId="57816B38" w14:textId="030CDB04" w:rsidTr="000479DD">
        <w:trPr>
          <w:tblHeader/>
          <w:jc w:val="center"/>
        </w:trPr>
        <w:tc>
          <w:tcPr>
            <w:tcW w:w="421" w:type="pct"/>
          </w:tcPr>
          <w:p w14:paraId="1BDCC4CE" w14:textId="77777777" w:rsidR="00ED760B" w:rsidRDefault="00ED760B" w:rsidP="00720919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396" w:type="pct"/>
          </w:tcPr>
          <w:p w14:paraId="7F76D72B" w14:textId="77777777" w:rsidR="00ED760B" w:rsidRDefault="00ED760B" w:rsidP="00720919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权限</w:t>
            </w:r>
          </w:p>
        </w:tc>
        <w:tc>
          <w:tcPr>
            <w:tcW w:w="642" w:type="pct"/>
          </w:tcPr>
          <w:p w14:paraId="0D297FA4" w14:textId="77777777" w:rsidR="00ED760B" w:rsidRDefault="00ED760B" w:rsidP="00720919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122" w:type="pct"/>
          </w:tcPr>
          <w:p w14:paraId="2DBA19ED" w14:textId="60CD466B" w:rsidR="00ED760B" w:rsidRDefault="0028206D" w:rsidP="00720919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初始值</w:t>
            </w:r>
          </w:p>
        </w:tc>
        <w:tc>
          <w:tcPr>
            <w:tcW w:w="1258" w:type="pct"/>
          </w:tcPr>
          <w:p w14:paraId="08301164" w14:textId="69848C48" w:rsidR="00ED760B" w:rsidRDefault="00ED760B" w:rsidP="00720919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读掩码</w:t>
            </w:r>
          </w:p>
        </w:tc>
        <w:tc>
          <w:tcPr>
            <w:tcW w:w="1161" w:type="pct"/>
          </w:tcPr>
          <w:p w14:paraId="1F3AE226" w14:textId="5BEEDD78" w:rsidR="00ED760B" w:rsidRDefault="00ED760B" w:rsidP="00720919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写掩码</w:t>
            </w:r>
          </w:p>
        </w:tc>
      </w:tr>
      <w:tr w:rsidR="000479DD" w:rsidRPr="00641F0D" w14:paraId="2EB81804" w14:textId="3102A067" w:rsidTr="000479DD">
        <w:trPr>
          <w:jc w:val="center"/>
        </w:trPr>
        <w:tc>
          <w:tcPr>
            <w:tcW w:w="421" w:type="pct"/>
          </w:tcPr>
          <w:p w14:paraId="1AFB202F" w14:textId="77777777" w:rsidR="000479DD" w:rsidRPr="00394366" w:rsidRDefault="000479DD" w:rsidP="000479DD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394366">
              <w:rPr>
                <w:rFonts w:hint="eastAsia"/>
                <w:sz w:val="18"/>
                <w:szCs w:val="18"/>
              </w:rPr>
              <w:t>0xC</w:t>
            </w:r>
            <w:r w:rsidRPr="00394366">
              <w:rPr>
                <w:sz w:val="18"/>
                <w:szCs w:val="18"/>
              </w:rPr>
              <w:t>00</w:t>
            </w:r>
          </w:p>
        </w:tc>
        <w:tc>
          <w:tcPr>
            <w:tcW w:w="396" w:type="pct"/>
          </w:tcPr>
          <w:p w14:paraId="2F0E6093" w14:textId="77777777" w:rsidR="000479DD" w:rsidRPr="00394366" w:rsidRDefault="000479DD" w:rsidP="000479DD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394366">
              <w:rPr>
                <w:rFonts w:hint="eastAsia"/>
                <w:sz w:val="18"/>
                <w:szCs w:val="18"/>
              </w:rPr>
              <w:t>URO</w:t>
            </w:r>
          </w:p>
        </w:tc>
        <w:tc>
          <w:tcPr>
            <w:tcW w:w="642" w:type="pct"/>
          </w:tcPr>
          <w:p w14:paraId="559BB567" w14:textId="77777777" w:rsidR="000479DD" w:rsidRPr="00394366" w:rsidRDefault="000479DD" w:rsidP="000479DD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394366">
              <w:rPr>
                <w:rFonts w:hint="eastAsia"/>
                <w:sz w:val="18"/>
                <w:szCs w:val="18"/>
              </w:rPr>
              <w:t>cycle</w:t>
            </w:r>
          </w:p>
        </w:tc>
        <w:tc>
          <w:tcPr>
            <w:tcW w:w="1122" w:type="pct"/>
          </w:tcPr>
          <w:p w14:paraId="5630F1C6" w14:textId="7525EFC7" w:rsidR="000479DD" w:rsidRPr="00394366" w:rsidRDefault="000479DD" w:rsidP="000479DD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0000000_00000000</w:t>
            </w:r>
          </w:p>
        </w:tc>
        <w:tc>
          <w:tcPr>
            <w:tcW w:w="1258" w:type="pct"/>
          </w:tcPr>
          <w:p w14:paraId="2C615B46" w14:textId="4B6CAB7D" w:rsidR="000479DD" w:rsidRPr="00394366" w:rsidRDefault="000479DD" w:rsidP="000479DD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  <w:tc>
          <w:tcPr>
            <w:tcW w:w="1161" w:type="pct"/>
          </w:tcPr>
          <w:p w14:paraId="4CD05CAB" w14:textId="22FBC08A" w:rsidR="000479DD" w:rsidRPr="00394366" w:rsidRDefault="000479DD" w:rsidP="000479DD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0000000_00000000</w:t>
            </w:r>
          </w:p>
        </w:tc>
      </w:tr>
      <w:tr w:rsidR="000479DD" w:rsidRPr="00641F0D" w14:paraId="13ABC769" w14:textId="57CC37E6" w:rsidTr="000479DD">
        <w:trPr>
          <w:jc w:val="center"/>
        </w:trPr>
        <w:tc>
          <w:tcPr>
            <w:tcW w:w="421" w:type="pct"/>
          </w:tcPr>
          <w:p w14:paraId="6622B33F" w14:textId="77777777" w:rsidR="000479DD" w:rsidRPr="00CE3B58" w:rsidRDefault="000479DD" w:rsidP="000479DD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396" w:type="pct"/>
          </w:tcPr>
          <w:p w14:paraId="5C4358C5" w14:textId="77777777" w:rsidR="000479DD" w:rsidRPr="00CE3B58" w:rsidRDefault="000479DD" w:rsidP="000479DD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MRO</w:t>
            </w:r>
          </w:p>
        </w:tc>
        <w:tc>
          <w:tcPr>
            <w:tcW w:w="642" w:type="pct"/>
          </w:tcPr>
          <w:p w14:paraId="1EB15216" w14:textId="77777777" w:rsidR="000479DD" w:rsidRPr="00CE3B58" w:rsidRDefault="000479DD" w:rsidP="000479DD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E3B58">
              <w:rPr>
                <w:rFonts w:hint="eastAsia"/>
                <w:sz w:val="18"/>
                <w:szCs w:val="18"/>
              </w:rPr>
              <w:t>mvendorid</w:t>
            </w:r>
            <w:proofErr w:type="spellEnd"/>
          </w:p>
        </w:tc>
        <w:tc>
          <w:tcPr>
            <w:tcW w:w="1122" w:type="pct"/>
          </w:tcPr>
          <w:p w14:paraId="7C7AF23B" w14:textId="28C193C6" w:rsidR="000479DD" w:rsidRDefault="000479DD" w:rsidP="000479DD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0000000_00000000</w:t>
            </w:r>
          </w:p>
        </w:tc>
        <w:tc>
          <w:tcPr>
            <w:tcW w:w="1258" w:type="pct"/>
          </w:tcPr>
          <w:p w14:paraId="7547D2AB" w14:textId="5AC22E15" w:rsidR="000479DD" w:rsidRDefault="000479DD" w:rsidP="000479DD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  <w:tc>
          <w:tcPr>
            <w:tcW w:w="1161" w:type="pct"/>
          </w:tcPr>
          <w:p w14:paraId="50895589" w14:textId="3F6E3730" w:rsidR="000479DD" w:rsidRDefault="000479DD" w:rsidP="000479DD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0000000_00000000</w:t>
            </w:r>
          </w:p>
        </w:tc>
      </w:tr>
      <w:tr w:rsidR="000479DD" w:rsidRPr="00641F0D" w14:paraId="77FF6001" w14:textId="3FA34096" w:rsidTr="000479DD">
        <w:trPr>
          <w:jc w:val="center"/>
        </w:trPr>
        <w:tc>
          <w:tcPr>
            <w:tcW w:w="421" w:type="pct"/>
          </w:tcPr>
          <w:p w14:paraId="400DB1EE" w14:textId="77777777" w:rsidR="000479DD" w:rsidRPr="00CE3B58" w:rsidRDefault="000479DD" w:rsidP="000479DD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396" w:type="pct"/>
          </w:tcPr>
          <w:p w14:paraId="686FC66F" w14:textId="77777777" w:rsidR="000479DD" w:rsidRPr="00CE3B58" w:rsidRDefault="000479DD" w:rsidP="000479DD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MRO</w:t>
            </w:r>
          </w:p>
        </w:tc>
        <w:tc>
          <w:tcPr>
            <w:tcW w:w="642" w:type="pct"/>
          </w:tcPr>
          <w:p w14:paraId="231C7B66" w14:textId="77777777" w:rsidR="000479DD" w:rsidRPr="00CE3B58" w:rsidRDefault="000479DD" w:rsidP="000479DD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E3B58">
              <w:rPr>
                <w:rFonts w:hint="eastAsia"/>
                <w:sz w:val="18"/>
                <w:szCs w:val="18"/>
              </w:rPr>
              <w:t>marchid</w:t>
            </w:r>
            <w:proofErr w:type="spellEnd"/>
          </w:p>
        </w:tc>
        <w:tc>
          <w:tcPr>
            <w:tcW w:w="1122" w:type="pct"/>
          </w:tcPr>
          <w:p w14:paraId="27DA2D0F" w14:textId="0D35E89D" w:rsidR="000479DD" w:rsidRDefault="000479DD" w:rsidP="000479DD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0000000_00000000</w:t>
            </w:r>
          </w:p>
        </w:tc>
        <w:tc>
          <w:tcPr>
            <w:tcW w:w="1258" w:type="pct"/>
          </w:tcPr>
          <w:p w14:paraId="7BC575B0" w14:textId="1B838D23" w:rsidR="000479DD" w:rsidRDefault="000479DD" w:rsidP="000479DD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  <w:tc>
          <w:tcPr>
            <w:tcW w:w="1161" w:type="pct"/>
          </w:tcPr>
          <w:p w14:paraId="74F18FD5" w14:textId="0638705E" w:rsidR="000479DD" w:rsidRDefault="000479DD" w:rsidP="000479DD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0000000_00000000</w:t>
            </w:r>
          </w:p>
        </w:tc>
      </w:tr>
      <w:tr w:rsidR="000479DD" w:rsidRPr="00641F0D" w14:paraId="0B05180E" w14:textId="7227DA4F" w:rsidTr="000479DD">
        <w:trPr>
          <w:jc w:val="center"/>
        </w:trPr>
        <w:tc>
          <w:tcPr>
            <w:tcW w:w="421" w:type="pct"/>
          </w:tcPr>
          <w:p w14:paraId="1B12F21D" w14:textId="77777777" w:rsidR="000479DD" w:rsidRPr="00CE3B58" w:rsidRDefault="000479DD" w:rsidP="000479DD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396" w:type="pct"/>
          </w:tcPr>
          <w:p w14:paraId="40DEFDCE" w14:textId="77777777" w:rsidR="000479DD" w:rsidRPr="00CE3B58" w:rsidRDefault="000479DD" w:rsidP="000479DD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MRO</w:t>
            </w:r>
          </w:p>
        </w:tc>
        <w:tc>
          <w:tcPr>
            <w:tcW w:w="642" w:type="pct"/>
          </w:tcPr>
          <w:p w14:paraId="45BB9550" w14:textId="77777777" w:rsidR="000479DD" w:rsidRPr="00CE3B58" w:rsidRDefault="000479DD" w:rsidP="000479DD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E3B58">
              <w:rPr>
                <w:rFonts w:hint="eastAsia"/>
                <w:sz w:val="18"/>
                <w:szCs w:val="18"/>
              </w:rPr>
              <w:t>mimpid</w:t>
            </w:r>
            <w:proofErr w:type="spellEnd"/>
          </w:p>
        </w:tc>
        <w:tc>
          <w:tcPr>
            <w:tcW w:w="1122" w:type="pct"/>
          </w:tcPr>
          <w:p w14:paraId="068DDA87" w14:textId="7C9DA31D" w:rsidR="000479DD" w:rsidRDefault="000479DD" w:rsidP="000479DD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0000000_00000000</w:t>
            </w:r>
          </w:p>
        </w:tc>
        <w:tc>
          <w:tcPr>
            <w:tcW w:w="1258" w:type="pct"/>
          </w:tcPr>
          <w:p w14:paraId="116E8F60" w14:textId="57F5CAC0" w:rsidR="000479DD" w:rsidRDefault="000479DD" w:rsidP="000479DD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  <w:tc>
          <w:tcPr>
            <w:tcW w:w="1161" w:type="pct"/>
          </w:tcPr>
          <w:p w14:paraId="7DEEF352" w14:textId="6507D7DC" w:rsidR="000479DD" w:rsidRDefault="000479DD" w:rsidP="000479DD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0000000_00000000</w:t>
            </w:r>
          </w:p>
        </w:tc>
      </w:tr>
      <w:tr w:rsidR="000479DD" w:rsidRPr="00641F0D" w14:paraId="4745DF35" w14:textId="52F97CE9" w:rsidTr="000479DD">
        <w:trPr>
          <w:jc w:val="center"/>
        </w:trPr>
        <w:tc>
          <w:tcPr>
            <w:tcW w:w="421" w:type="pct"/>
          </w:tcPr>
          <w:p w14:paraId="5D788E9A" w14:textId="77777777" w:rsidR="000479DD" w:rsidRPr="00CE3B58" w:rsidRDefault="000479DD" w:rsidP="000479DD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396" w:type="pct"/>
          </w:tcPr>
          <w:p w14:paraId="750388A7" w14:textId="77777777" w:rsidR="000479DD" w:rsidRPr="00CE3B58" w:rsidRDefault="000479DD" w:rsidP="000479DD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MRO</w:t>
            </w:r>
          </w:p>
        </w:tc>
        <w:tc>
          <w:tcPr>
            <w:tcW w:w="642" w:type="pct"/>
          </w:tcPr>
          <w:p w14:paraId="239E5F4A" w14:textId="77777777" w:rsidR="000479DD" w:rsidRPr="00CE3B58" w:rsidRDefault="000479DD" w:rsidP="000479DD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E3B58">
              <w:rPr>
                <w:rFonts w:hint="eastAsia"/>
                <w:sz w:val="18"/>
                <w:szCs w:val="18"/>
              </w:rPr>
              <w:t>mhartid</w:t>
            </w:r>
            <w:proofErr w:type="spellEnd"/>
          </w:p>
        </w:tc>
        <w:tc>
          <w:tcPr>
            <w:tcW w:w="1122" w:type="pct"/>
          </w:tcPr>
          <w:p w14:paraId="64F5DDAB" w14:textId="009ED4ED" w:rsidR="000479DD" w:rsidRDefault="000479DD" w:rsidP="000479DD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0000000_00000000</w:t>
            </w:r>
          </w:p>
        </w:tc>
        <w:tc>
          <w:tcPr>
            <w:tcW w:w="1258" w:type="pct"/>
          </w:tcPr>
          <w:p w14:paraId="7CFD8C2E" w14:textId="11033151" w:rsidR="000479DD" w:rsidRDefault="000479DD" w:rsidP="000479DD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  <w:tc>
          <w:tcPr>
            <w:tcW w:w="1161" w:type="pct"/>
          </w:tcPr>
          <w:p w14:paraId="4839D4AE" w14:textId="6AD82D5E" w:rsidR="000479DD" w:rsidRDefault="000479DD" w:rsidP="000479DD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0000000_00000000</w:t>
            </w:r>
          </w:p>
        </w:tc>
      </w:tr>
      <w:tr w:rsidR="00B148B3" w:rsidRPr="00641F0D" w14:paraId="7D20D142" w14:textId="4914B974" w:rsidTr="000479DD">
        <w:trPr>
          <w:jc w:val="center"/>
        </w:trPr>
        <w:tc>
          <w:tcPr>
            <w:tcW w:w="421" w:type="pct"/>
          </w:tcPr>
          <w:p w14:paraId="22129735" w14:textId="77777777" w:rsidR="00B148B3" w:rsidRPr="0064322A" w:rsidRDefault="00B148B3" w:rsidP="00B148B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64322A">
              <w:rPr>
                <w:rFonts w:hint="eastAsia"/>
                <w:sz w:val="18"/>
                <w:szCs w:val="18"/>
              </w:rPr>
              <w:lastRenderedPageBreak/>
              <w:t>0x</w:t>
            </w:r>
            <w:r w:rsidRPr="0064322A">
              <w:rPr>
                <w:sz w:val="18"/>
                <w:szCs w:val="18"/>
              </w:rPr>
              <w:t>300</w:t>
            </w:r>
          </w:p>
        </w:tc>
        <w:tc>
          <w:tcPr>
            <w:tcW w:w="396" w:type="pct"/>
          </w:tcPr>
          <w:p w14:paraId="3E3F9070" w14:textId="77777777" w:rsidR="00B148B3" w:rsidRPr="0064322A" w:rsidRDefault="00B148B3" w:rsidP="00B148B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642" w:type="pct"/>
          </w:tcPr>
          <w:p w14:paraId="2794FDC5" w14:textId="77777777" w:rsidR="00B148B3" w:rsidRPr="0064322A" w:rsidRDefault="00B148B3" w:rsidP="00B148B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322A">
              <w:rPr>
                <w:rFonts w:hint="eastAsia"/>
                <w:sz w:val="18"/>
                <w:szCs w:val="18"/>
              </w:rPr>
              <w:t>m</w:t>
            </w:r>
            <w:r w:rsidRPr="0064322A">
              <w:rPr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1122" w:type="pct"/>
          </w:tcPr>
          <w:p w14:paraId="218B6EA7" w14:textId="08F30BEC" w:rsidR="00B148B3" w:rsidRDefault="00B148B3" w:rsidP="00B148B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0000000_00000000</w:t>
            </w:r>
          </w:p>
        </w:tc>
        <w:tc>
          <w:tcPr>
            <w:tcW w:w="1258" w:type="pct"/>
          </w:tcPr>
          <w:p w14:paraId="690AE5F9" w14:textId="6F1D14B4" w:rsidR="00B148B3" w:rsidRDefault="00B148B3" w:rsidP="00B148B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  <w:tc>
          <w:tcPr>
            <w:tcW w:w="1161" w:type="pct"/>
          </w:tcPr>
          <w:p w14:paraId="3B1B6478" w14:textId="0C43BC98" w:rsidR="00B148B3" w:rsidRDefault="00D22493" w:rsidP="00B148B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</w:tr>
      <w:tr w:rsidR="00B148B3" w:rsidRPr="00641F0D" w14:paraId="2FBB267A" w14:textId="24EA1474" w:rsidTr="000479DD">
        <w:trPr>
          <w:jc w:val="center"/>
        </w:trPr>
        <w:tc>
          <w:tcPr>
            <w:tcW w:w="421" w:type="pct"/>
          </w:tcPr>
          <w:p w14:paraId="6F08D3F3" w14:textId="77777777" w:rsidR="00B148B3" w:rsidRPr="0064322A" w:rsidRDefault="00B148B3" w:rsidP="00B148B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301</w:t>
            </w:r>
          </w:p>
        </w:tc>
        <w:tc>
          <w:tcPr>
            <w:tcW w:w="396" w:type="pct"/>
          </w:tcPr>
          <w:p w14:paraId="40B7FE99" w14:textId="77777777" w:rsidR="00B148B3" w:rsidRPr="0064322A" w:rsidRDefault="00B148B3" w:rsidP="00B148B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642" w:type="pct"/>
          </w:tcPr>
          <w:p w14:paraId="6DAF0E05" w14:textId="77777777" w:rsidR="00B148B3" w:rsidRPr="0064322A" w:rsidRDefault="00B148B3" w:rsidP="00B148B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322A">
              <w:rPr>
                <w:rFonts w:hint="eastAsia"/>
                <w:sz w:val="18"/>
                <w:szCs w:val="18"/>
              </w:rPr>
              <w:t>misa</w:t>
            </w:r>
            <w:proofErr w:type="spellEnd"/>
          </w:p>
        </w:tc>
        <w:tc>
          <w:tcPr>
            <w:tcW w:w="1122" w:type="pct"/>
          </w:tcPr>
          <w:p w14:paraId="77812025" w14:textId="2893E6FD" w:rsidR="00B148B3" w:rsidRDefault="00B148B3" w:rsidP="00B148B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B148B3">
              <w:rPr>
                <w:color w:val="FF0000"/>
                <w:sz w:val="18"/>
                <w:szCs w:val="18"/>
              </w:rPr>
              <w:t>00000000_000011</w:t>
            </w:r>
            <w:r w:rsidRPr="00B148B3">
              <w:rPr>
                <w:rFonts w:hint="eastAsia"/>
                <w:color w:val="FF0000"/>
                <w:sz w:val="18"/>
                <w:szCs w:val="18"/>
              </w:rPr>
              <w:t>0</w:t>
            </w:r>
            <w:r w:rsidRPr="00B148B3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258" w:type="pct"/>
          </w:tcPr>
          <w:p w14:paraId="53CF435C" w14:textId="4F94DFB3" w:rsidR="00B148B3" w:rsidRDefault="00B148B3" w:rsidP="00B148B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  <w:tc>
          <w:tcPr>
            <w:tcW w:w="1161" w:type="pct"/>
          </w:tcPr>
          <w:p w14:paraId="431F7D35" w14:textId="226360C9" w:rsidR="00B148B3" w:rsidRDefault="00B148B3" w:rsidP="00B148B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8C5C61">
              <w:rPr>
                <w:rFonts w:hint="eastAsia"/>
                <w:color w:val="FF0000"/>
                <w:sz w:val="18"/>
                <w:szCs w:val="18"/>
              </w:rPr>
              <w:t>0</w:t>
            </w:r>
            <w:r w:rsidRPr="008C5C61">
              <w:rPr>
                <w:color w:val="FF0000"/>
                <w:sz w:val="18"/>
                <w:szCs w:val="18"/>
              </w:rPr>
              <w:t>0000000_00000000</w:t>
            </w:r>
          </w:p>
        </w:tc>
      </w:tr>
      <w:tr w:rsidR="00437F27" w:rsidRPr="00641F0D" w14:paraId="093B1B91" w14:textId="2A1336A4" w:rsidTr="000479DD">
        <w:trPr>
          <w:jc w:val="center"/>
        </w:trPr>
        <w:tc>
          <w:tcPr>
            <w:tcW w:w="421" w:type="pct"/>
          </w:tcPr>
          <w:p w14:paraId="0E33DF68" w14:textId="77777777" w:rsidR="00437F27" w:rsidRPr="0064322A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x304</w:t>
            </w:r>
          </w:p>
        </w:tc>
        <w:tc>
          <w:tcPr>
            <w:tcW w:w="396" w:type="pct"/>
          </w:tcPr>
          <w:p w14:paraId="770E59BE" w14:textId="77777777" w:rsidR="00437F27" w:rsidRPr="0064322A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642" w:type="pct"/>
          </w:tcPr>
          <w:p w14:paraId="7C95BA5E" w14:textId="77777777" w:rsidR="00437F27" w:rsidRPr="0064322A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322A">
              <w:rPr>
                <w:rFonts w:hint="eastAsia"/>
                <w:sz w:val="18"/>
                <w:szCs w:val="18"/>
              </w:rPr>
              <w:t>mie</w:t>
            </w:r>
            <w:proofErr w:type="spellEnd"/>
          </w:p>
        </w:tc>
        <w:tc>
          <w:tcPr>
            <w:tcW w:w="1122" w:type="pct"/>
          </w:tcPr>
          <w:p w14:paraId="729640A6" w14:textId="11366674" w:rsidR="00437F27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0000000_00000000</w:t>
            </w:r>
          </w:p>
        </w:tc>
        <w:tc>
          <w:tcPr>
            <w:tcW w:w="1258" w:type="pct"/>
          </w:tcPr>
          <w:p w14:paraId="3784A9E0" w14:textId="6F051F0B" w:rsidR="00437F27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  <w:tc>
          <w:tcPr>
            <w:tcW w:w="1161" w:type="pct"/>
          </w:tcPr>
          <w:p w14:paraId="3E2409FE" w14:textId="3284DDF6" w:rsidR="00437F27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</w:tr>
      <w:tr w:rsidR="00437F27" w:rsidRPr="00641F0D" w14:paraId="0EDC214E" w14:textId="07A03C01" w:rsidTr="000479DD">
        <w:trPr>
          <w:jc w:val="center"/>
        </w:trPr>
        <w:tc>
          <w:tcPr>
            <w:tcW w:w="421" w:type="pct"/>
          </w:tcPr>
          <w:p w14:paraId="3B9D3582" w14:textId="77777777" w:rsidR="00437F27" w:rsidRPr="0064322A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x305</w:t>
            </w:r>
          </w:p>
        </w:tc>
        <w:tc>
          <w:tcPr>
            <w:tcW w:w="396" w:type="pct"/>
          </w:tcPr>
          <w:p w14:paraId="191AA009" w14:textId="77777777" w:rsidR="00437F27" w:rsidRPr="0064322A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642" w:type="pct"/>
          </w:tcPr>
          <w:p w14:paraId="2D7A2AA6" w14:textId="77777777" w:rsidR="00437F27" w:rsidRPr="0064322A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322A">
              <w:rPr>
                <w:rFonts w:hint="eastAsia"/>
                <w:sz w:val="18"/>
                <w:szCs w:val="18"/>
              </w:rPr>
              <w:t>mtvec</w:t>
            </w:r>
            <w:proofErr w:type="spellEnd"/>
          </w:p>
        </w:tc>
        <w:tc>
          <w:tcPr>
            <w:tcW w:w="1122" w:type="pct"/>
          </w:tcPr>
          <w:p w14:paraId="25998DA8" w14:textId="4A7FD4F2" w:rsidR="00437F27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0000000_00000000</w:t>
            </w:r>
          </w:p>
        </w:tc>
        <w:tc>
          <w:tcPr>
            <w:tcW w:w="1258" w:type="pct"/>
          </w:tcPr>
          <w:p w14:paraId="7B2C7D65" w14:textId="25192068" w:rsidR="00437F27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  <w:tc>
          <w:tcPr>
            <w:tcW w:w="1161" w:type="pct"/>
          </w:tcPr>
          <w:p w14:paraId="292AA6F7" w14:textId="4FFCFD1D" w:rsidR="00437F27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</w:tr>
      <w:tr w:rsidR="00437F27" w:rsidRPr="00641F0D" w14:paraId="0F3BA313" w14:textId="645418D6" w:rsidTr="000479DD">
        <w:trPr>
          <w:jc w:val="center"/>
        </w:trPr>
        <w:tc>
          <w:tcPr>
            <w:tcW w:w="421" w:type="pct"/>
          </w:tcPr>
          <w:p w14:paraId="2DF65473" w14:textId="77777777" w:rsidR="00437F27" w:rsidRPr="0064322A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x306</w:t>
            </w:r>
          </w:p>
        </w:tc>
        <w:tc>
          <w:tcPr>
            <w:tcW w:w="396" w:type="pct"/>
          </w:tcPr>
          <w:p w14:paraId="5E129292" w14:textId="77777777" w:rsidR="00437F27" w:rsidRPr="0064322A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642" w:type="pct"/>
          </w:tcPr>
          <w:p w14:paraId="098DE03B" w14:textId="77777777" w:rsidR="00437F27" w:rsidRPr="0064322A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322A">
              <w:rPr>
                <w:rFonts w:hint="eastAsia"/>
                <w:sz w:val="18"/>
                <w:szCs w:val="18"/>
              </w:rPr>
              <w:t>mcounteren</w:t>
            </w:r>
            <w:proofErr w:type="spellEnd"/>
          </w:p>
        </w:tc>
        <w:tc>
          <w:tcPr>
            <w:tcW w:w="1122" w:type="pct"/>
          </w:tcPr>
          <w:p w14:paraId="4D033601" w14:textId="7ABE2B80" w:rsidR="00437F27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0000000_00000000</w:t>
            </w:r>
          </w:p>
        </w:tc>
        <w:tc>
          <w:tcPr>
            <w:tcW w:w="1258" w:type="pct"/>
          </w:tcPr>
          <w:p w14:paraId="70EA361C" w14:textId="1698C5B1" w:rsidR="00437F27" w:rsidRDefault="00437F27" w:rsidP="00437F27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  <w:tc>
          <w:tcPr>
            <w:tcW w:w="1161" w:type="pct"/>
          </w:tcPr>
          <w:p w14:paraId="0949B20C" w14:textId="0FDD8876" w:rsidR="00437F27" w:rsidRDefault="00943B53" w:rsidP="00437F27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</w:tr>
      <w:tr w:rsidR="00437F27" w:rsidRPr="00641F0D" w14:paraId="12659259" w14:textId="58C14CCB" w:rsidTr="000479DD">
        <w:trPr>
          <w:jc w:val="center"/>
        </w:trPr>
        <w:tc>
          <w:tcPr>
            <w:tcW w:w="421" w:type="pct"/>
          </w:tcPr>
          <w:p w14:paraId="60A590E3" w14:textId="77777777" w:rsidR="00437F27" w:rsidRPr="00D363DE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0</w:t>
            </w:r>
            <w:r w:rsidRPr="00D363DE">
              <w:rPr>
                <w:sz w:val="18"/>
                <w:szCs w:val="18"/>
              </w:rPr>
              <w:t>x340</w:t>
            </w:r>
          </w:p>
        </w:tc>
        <w:tc>
          <w:tcPr>
            <w:tcW w:w="396" w:type="pct"/>
          </w:tcPr>
          <w:p w14:paraId="4AB44F46" w14:textId="77777777" w:rsidR="00437F27" w:rsidRPr="00D363DE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642" w:type="pct"/>
          </w:tcPr>
          <w:p w14:paraId="0251FF1C" w14:textId="77777777" w:rsidR="00437F27" w:rsidRPr="00D363DE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363DE">
              <w:rPr>
                <w:rFonts w:hint="eastAsia"/>
                <w:sz w:val="18"/>
                <w:szCs w:val="18"/>
              </w:rPr>
              <w:t>mscratch</w:t>
            </w:r>
            <w:proofErr w:type="spellEnd"/>
          </w:p>
        </w:tc>
        <w:tc>
          <w:tcPr>
            <w:tcW w:w="1122" w:type="pct"/>
          </w:tcPr>
          <w:p w14:paraId="4141BFBD" w14:textId="6483A150" w:rsidR="00437F27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0000000_00000000</w:t>
            </w:r>
          </w:p>
        </w:tc>
        <w:tc>
          <w:tcPr>
            <w:tcW w:w="1258" w:type="pct"/>
          </w:tcPr>
          <w:p w14:paraId="74797010" w14:textId="28D058A0" w:rsidR="00437F27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  <w:tc>
          <w:tcPr>
            <w:tcW w:w="1161" w:type="pct"/>
          </w:tcPr>
          <w:p w14:paraId="0AABEC4E" w14:textId="5BE4AE71" w:rsidR="00437F27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</w:tr>
      <w:tr w:rsidR="00437F27" w:rsidRPr="00641F0D" w14:paraId="17E11DFD" w14:textId="009516AD" w:rsidTr="000479DD">
        <w:trPr>
          <w:jc w:val="center"/>
        </w:trPr>
        <w:tc>
          <w:tcPr>
            <w:tcW w:w="421" w:type="pct"/>
          </w:tcPr>
          <w:p w14:paraId="5DAC2E42" w14:textId="77777777" w:rsidR="00437F27" w:rsidRPr="00D363DE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0</w:t>
            </w:r>
            <w:r w:rsidRPr="00D363DE">
              <w:rPr>
                <w:sz w:val="18"/>
                <w:szCs w:val="18"/>
              </w:rPr>
              <w:t>x341</w:t>
            </w:r>
          </w:p>
        </w:tc>
        <w:tc>
          <w:tcPr>
            <w:tcW w:w="396" w:type="pct"/>
          </w:tcPr>
          <w:p w14:paraId="31777038" w14:textId="77777777" w:rsidR="00437F27" w:rsidRPr="00D363DE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642" w:type="pct"/>
          </w:tcPr>
          <w:p w14:paraId="4E18F0CE" w14:textId="77777777" w:rsidR="00437F27" w:rsidRPr="00D363DE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363DE">
              <w:rPr>
                <w:rFonts w:hint="eastAsia"/>
                <w:sz w:val="18"/>
                <w:szCs w:val="18"/>
              </w:rPr>
              <w:t>mepc</w:t>
            </w:r>
            <w:proofErr w:type="spellEnd"/>
          </w:p>
        </w:tc>
        <w:tc>
          <w:tcPr>
            <w:tcW w:w="1122" w:type="pct"/>
          </w:tcPr>
          <w:p w14:paraId="4EEA919D" w14:textId="4FBB9D93" w:rsidR="00437F27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0000000_00000000</w:t>
            </w:r>
          </w:p>
        </w:tc>
        <w:tc>
          <w:tcPr>
            <w:tcW w:w="1258" w:type="pct"/>
          </w:tcPr>
          <w:p w14:paraId="6387AC8F" w14:textId="6B98F674" w:rsidR="00437F27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  <w:tc>
          <w:tcPr>
            <w:tcW w:w="1161" w:type="pct"/>
          </w:tcPr>
          <w:p w14:paraId="72939002" w14:textId="6633A91D" w:rsidR="00437F27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</w:tr>
      <w:tr w:rsidR="00437F27" w:rsidRPr="00641F0D" w14:paraId="1CD8AB40" w14:textId="2208A087" w:rsidTr="000479DD">
        <w:trPr>
          <w:jc w:val="center"/>
        </w:trPr>
        <w:tc>
          <w:tcPr>
            <w:tcW w:w="421" w:type="pct"/>
          </w:tcPr>
          <w:p w14:paraId="3248203E" w14:textId="77777777" w:rsidR="00437F27" w:rsidRPr="00D363DE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0</w:t>
            </w:r>
            <w:r w:rsidRPr="00D363DE">
              <w:rPr>
                <w:sz w:val="18"/>
                <w:szCs w:val="18"/>
              </w:rPr>
              <w:t>x342</w:t>
            </w:r>
          </w:p>
        </w:tc>
        <w:tc>
          <w:tcPr>
            <w:tcW w:w="396" w:type="pct"/>
          </w:tcPr>
          <w:p w14:paraId="1409C03F" w14:textId="77777777" w:rsidR="00437F27" w:rsidRPr="00D363DE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642" w:type="pct"/>
          </w:tcPr>
          <w:p w14:paraId="5520DC92" w14:textId="77777777" w:rsidR="00437F27" w:rsidRPr="00D363DE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363DE">
              <w:rPr>
                <w:rFonts w:hint="eastAsia"/>
                <w:sz w:val="18"/>
                <w:szCs w:val="18"/>
              </w:rPr>
              <w:t>mcause</w:t>
            </w:r>
            <w:proofErr w:type="spellEnd"/>
          </w:p>
        </w:tc>
        <w:tc>
          <w:tcPr>
            <w:tcW w:w="1122" w:type="pct"/>
          </w:tcPr>
          <w:p w14:paraId="6FE0C454" w14:textId="6B2458B7" w:rsidR="00437F27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0000000_00000000</w:t>
            </w:r>
          </w:p>
        </w:tc>
        <w:tc>
          <w:tcPr>
            <w:tcW w:w="1258" w:type="pct"/>
          </w:tcPr>
          <w:p w14:paraId="3636EE2B" w14:textId="6C6C4DC1" w:rsidR="00437F27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  <w:tc>
          <w:tcPr>
            <w:tcW w:w="1161" w:type="pct"/>
          </w:tcPr>
          <w:p w14:paraId="40032D8A" w14:textId="11EFC6E6" w:rsidR="00437F27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</w:tr>
      <w:tr w:rsidR="00437F27" w:rsidRPr="00641F0D" w14:paraId="393A3CEA" w14:textId="54F6E072" w:rsidTr="000479DD">
        <w:trPr>
          <w:jc w:val="center"/>
        </w:trPr>
        <w:tc>
          <w:tcPr>
            <w:tcW w:w="421" w:type="pct"/>
          </w:tcPr>
          <w:p w14:paraId="3F2E7CE8" w14:textId="77777777" w:rsidR="00437F27" w:rsidRPr="00D363DE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0</w:t>
            </w:r>
            <w:r w:rsidRPr="00D363DE">
              <w:rPr>
                <w:sz w:val="18"/>
                <w:szCs w:val="18"/>
              </w:rPr>
              <w:t>x343</w:t>
            </w:r>
          </w:p>
        </w:tc>
        <w:tc>
          <w:tcPr>
            <w:tcW w:w="396" w:type="pct"/>
          </w:tcPr>
          <w:p w14:paraId="757AB522" w14:textId="77777777" w:rsidR="00437F27" w:rsidRPr="00D363DE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642" w:type="pct"/>
          </w:tcPr>
          <w:p w14:paraId="7F83C5EB" w14:textId="77777777" w:rsidR="00437F27" w:rsidRPr="00D363DE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363DE">
              <w:rPr>
                <w:rFonts w:hint="eastAsia"/>
                <w:sz w:val="18"/>
                <w:szCs w:val="18"/>
              </w:rPr>
              <w:t>mtval</w:t>
            </w:r>
            <w:proofErr w:type="spellEnd"/>
          </w:p>
        </w:tc>
        <w:tc>
          <w:tcPr>
            <w:tcW w:w="1122" w:type="pct"/>
          </w:tcPr>
          <w:p w14:paraId="5BF0A015" w14:textId="475B7859" w:rsidR="00437F27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0000000_00000000</w:t>
            </w:r>
          </w:p>
        </w:tc>
        <w:tc>
          <w:tcPr>
            <w:tcW w:w="1258" w:type="pct"/>
          </w:tcPr>
          <w:p w14:paraId="7EA6A2B5" w14:textId="1B24C15B" w:rsidR="00437F27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  <w:tc>
          <w:tcPr>
            <w:tcW w:w="1161" w:type="pct"/>
          </w:tcPr>
          <w:p w14:paraId="1E0D6309" w14:textId="6C1A7D6C" w:rsidR="00437F27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</w:tr>
      <w:tr w:rsidR="00437F27" w:rsidRPr="00641F0D" w14:paraId="2A7B4108" w14:textId="029D2026" w:rsidTr="000479DD">
        <w:trPr>
          <w:jc w:val="center"/>
        </w:trPr>
        <w:tc>
          <w:tcPr>
            <w:tcW w:w="421" w:type="pct"/>
          </w:tcPr>
          <w:p w14:paraId="0A3FBD72" w14:textId="77777777" w:rsidR="00437F27" w:rsidRPr="00D363DE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0</w:t>
            </w:r>
            <w:r w:rsidRPr="00D363DE">
              <w:rPr>
                <w:sz w:val="18"/>
                <w:szCs w:val="18"/>
              </w:rPr>
              <w:t>x344</w:t>
            </w:r>
          </w:p>
        </w:tc>
        <w:tc>
          <w:tcPr>
            <w:tcW w:w="396" w:type="pct"/>
          </w:tcPr>
          <w:p w14:paraId="4A53691F" w14:textId="77777777" w:rsidR="00437F27" w:rsidRPr="00D363DE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642" w:type="pct"/>
          </w:tcPr>
          <w:p w14:paraId="7CF4B8A1" w14:textId="77777777" w:rsidR="00437F27" w:rsidRPr="00D363DE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363DE">
              <w:rPr>
                <w:rFonts w:hint="eastAsia"/>
                <w:sz w:val="18"/>
                <w:szCs w:val="18"/>
              </w:rPr>
              <w:t>mip</w:t>
            </w:r>
            <w:proofErr w:type="spellEnd"/>
          </w:p>
        </w:tc>
        <w:tc>
          <w:tcPr>
            <w:tcW w:w="1122" w:type="pct"/>
          </w:tcPr>
          <w:p w14:paraId="684497AA" w14:textId="0A2866B6" w:rsidR="00437F27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0000000_00000000</w:t>
            </w:r>
          </w:p>
        </w:tc>
        <w:tc>
          <w:tcPr>
            <w:tcW w:w="1258" w:type="pct"/>
          </w:tcPr>
          <w:p w14:paraId="43776A9C" w14:textId="4AF91767" w:rsidR="00437F27" w:rsidRDefault="00437F27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FFFF_FFFFFFFF</w:t>
            </w:r>
          </w:p>
        </w:tc>
        <w:tc>
          <w:tcPr>
            <w:tcW w:w="1161" w:type="pct"/>
          </w:tcPr>
          <w:p w14:paraId="60E6F70B" w14:textId="68BF0E80" w:rsidR="00437F27" w:rsidRDefault="00421514" w:rsidP="00437F27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421514">
              <w:rPr>
                <w:color w:val="FF0000"/>
                <w:sz w:val="18"/>
                <w:szCs w:val="18"/>
              </w:rPr>
              <w:t>00000000</w:t>
            </w:r>
            <w:r w:rsidR="00437F27" w:rsidRPr="00421514">
              <w:rPr>
                <w:color w:val="FF0000"/>
                <w:sz w:val="18"/>
                <w:szCs w:val="18"/>
              </w:rPr>
              <w:t>_</w:t>
            </w:r>
            <w:r w:rsidRPr="00421514">
              <w:rPr>
                <w:color w:val="FF0000"/>
                <w:sz w:val="18"/>
                <w:szCs w:val="18"/>
              </w:rPr>
              <w:t>00000</w:t>
            </w:r>
            <w:r w:rsidR="0073379A">
              <w:rPr>
                <w:color w:val="FF0000"/>
                <w:sz w:val="18"/>
                <w:szCs w:val="18"/>
              </w:rPr>
              <w:t>888</w:t>
            </w:r>
          </w:p>
        </w:tc>
      </w:tr>
    </w:tbl>
    <w:p w14:paraId="257E4050" w14:textId="64717897" w:rsidR="00BE2640" w:rsidRDefault="00BE2640" w:rsidP="0073379A">
      <w:pPr>
        <w:pStyle w:val="a3"/>
        <w:ind w:firstLine="420"/>
      </w:pPr>
      <w:r>
        <w:rPr>
          <w:rFonts w:hint="eastAsia"/>
        </w:rPr>
        <w:t>对于</w:t>
      </w:r>
      <w:r>
        <w:rPr>
          <w:rFonts w:hint="eastAsia"/>
        </w:rPr>
        <w:t>CSR</w:t>
      </w:r>
      <w:r>
        <w:rPr>
          <w:rFonts w:hint="eastAsia"/>
        </w:rPr>
        <w:t>寄存器的读写有两种处理方法</w:t>
      </w:r>
      <w:r w:rsidR="00355E16">
        <w:rPr>
          <w:rFonts w:hint="eastAsia"/>
        </w:rPr>
        <w:t>可以自行选择</w:t>
      </w:r>
      <w:r>
        <w:rPr>
          <w:rFonts w:hint="eastAsia"/>
        </w:rPr>
        <w:t>：</w:t>
      </w:r>
    </w:p>
    <w:p w14:paraId="6A9224B5" w14:textId="524D1EE7" w:rsidR="00BE2640" w:rsidRDefault="00BE2640" w:rsidP="00BE2640">
      <w:pPr>
        <w:pStyle w:val="a3"/>
        <w:ind w:firstLine="420"/>
        <w:rPr>
          <w:rFonts w:hint="eastAsia"/>
        </w:rPr>
      </w:pPr>
      <w:r>
        <w:rPr>
          <w:rFonts w:hint="eastAsia"/>
        </w:rPr>
        <w:t>①利用</w:t>
      </w:r>
      <w:r>
        <w:rPr>
          <w:rFonts w:hint="eastAsia"/>
        </w:rPr>
        <w:t>switch</w:t>
      </w:r>
      <w:r>
        <w:rPr>
          <w:rFonts w:hint="eastAsia"/>
        </w:rPr>
        <w:t>语句，根据</w:t>
      </w:r>
      <w:proofErr w:type="spellStart"/>
      <w:r w:rsidR="00BD1479">
        <w:rPr>
          <w:rFonts w:hint="eastAsia"/>
        </w:rPr>
        <w:t>addr</w:t>
      </w:r>
      <w:proofErr w:type="spellEnd"/>
      <w:r w:rsidR="00BD1479">
        <w:rPr>
          <w:rFonts w:hint="eastAsia"/>
        </w:rPr>
        <w:t>选择寄存器</w:t>
      </w:r>
      <w:r w:rsidR="00A27B00">
        <w:rPr>
          <w:rFonts w:hint="eastAsia"/>
        </w:rPr>
        <w:t>，寄存器</w:t>
      </w:r>
      <w:r w:rsidR="00A27B00">
        <w:rPr>
          <w:rFonts w:hint="eastAsia"/>
        </w:rPr>
        <w:t>中</w:t>
      </w:r>
      <w:r w:rsidR="00A27B00">
        <w:rPr>
          <w:rFonts w:hint="eastAsia"/>
        </w:rPr>
        <w:t>的数据与上读掩码赋值给</w:t>
      </w:r>
      <w:proofErr w:type="spellStart"/>
      <w:r w:rsidR="00A27B00">
        <w:rPr>
          <w:rFonts w:hint="eastAsia"/>
        </w:rPr>
        <w:t>rdata</w:t>
      </w:r>
      <w:proofErr w:type="spellEnd"/>
      <w:r w:rsidR="00BD1479">
        <w:rPr>
          <w:rFonts w:hint="eastAsia"/>
        </w:rPr>
        <w:t>，</w:t>
      </w:r>
      <w:r w:rsidR="00A27B00">
        <w:rPr>
          <w:rFonts w:hint="eastAsia"/>
        </w:rPr>
        <w:t>如果</w:t>
      </w:r>
      <w:r w:rsidR="00A27B00">
        <w:rPr>
          <w:rFonts w:hint="eastAsia"/>
        </w:rPr>
        <w:t>write</w:t>
      </w:r>
      <w:r w:rsidR="00A27B00">
        <w:rPr>
          <w:rFonts w:hint="eastAsia"/>
        </w:rPr>
        <w:t>为</w:t>
      </w:r>
      <w:r w:rsidR="00A27B00">
        <w:rPr>
          <w:rFonts w:hint="eastAsia"/>
        </w:rPr>
        <w:t>1</w:t>
      </w:r>
      <w:r w:rsidR="00A27B00">
        <w:rPr>
          <w:rFonts w:hint="eastAsia"/>
        </w:rPr>
        <w:t>则</w:t>
      </w:r>
      <w:r w:rsidR="001A16B4">
        <w:rPr>
          <w:rFonts w:hint="eastAsia"/>
        </w:rPr>
        <w:t>将</w:t>
      </w:r>
      <w:proofErr w:type="spellStart"/>
      <w:r w:rsidR="001A16B4">
        <w:rPr>
          <w:rFonts w:hint="eastAsia"/>
        </w:rPr>
        <w:t>wdata</w:t>
      </w:r>
      <w:proofErr w:type="spellEnd"/>
      <w:r w:rsidR="001A16B4">
        <w:rPr>
          <w:rFonts w:hint="eastAsia"/>
        </w:rPr>
        <w:t>与上写掩码写入寄存器</w:t>
      </w:r>
      <w:r>
        <w:rPr>
          <w:rFonts w:hint="eastAsia"/>
        </w:rPr>
        <w:t>。</w:t>
      </w:r>
      <w:r w:rsidR="003E2C26">
        <w:rPr>
          <w:rFonts w:hint="eastAsia"/>
        </w:rPr>
        <w:t>这种方式容易实现，但是</w:t>
      </w:r>
      <w:r w:rsidR="00355E16">
        <w:rPr>
          <w:rFonts w:hint="eastAsia"/>
        </w:rPr>
        <w:t>会有许多相似的重复语句</w:t>
      </w:r>
      <w:r w:rsidR="00A27B00">
        <w:rPr>
          <w:rFonts w:hint="eastAsia"/>
        </w:rPr>
        <w:t>，整体代码行数会很多</w:t>
      </w:r>
      <w:r w:rsidR="003E2C26">
        <w:rPr>
          <w:rFonts w:hint="eastAsia"/>
        </w:rPr>
        <w:t>。</w:t>
      </w:r>
    </w:p>
    <w:p w14:paraId="67F1F67C" w14:textId="09AB937F" w:rsidR="00355E16" w:rsidRDefault="00BE2640" w:rsidP="00355E16">
      <w:pPr>
        <w:pStyle w:val="a3"/>
        <w:ind w:firstLine="420"/>
      </w:pPr>
      <w:r>
        <w:rPr>
          <w:rFonts w:hint="eastAsia"/>
        </w:rPr>
        <w:t>②</w:t>
      </w:r>
      <w:r w:rsidR="0073379A">
        <w:rPr>
          <w:rFonts w:hint="eastAsia"/>
        </w:rPr>
        <w:t>设计这样</w:t>
      </w:r>
      <w:r w:rsidR="00B10EC1">
        <w:rPr>
          <w:rFonts w:hint="eastAsia"/>
        </w:rPr>
        <w:t>两</w:t>
      </w:r>
      <w:r w:rsidR="0073379A">
        <w:rPr>
          <w:rFonts w:hint="eastAsia"/>
        </w:rPr>
        <w:t>个函数</w:t>
      </w:r>
      <w:r w:rsidR="008D0469">
        <w:rPr>
          <w:rFonts w:hint="eastAsia"/>
        </w:rPr>
        <w:t>：</w:t>
      </w:r>
      <w:r w:rsidR="00B10EC1">
        <w:rPr>
          <w:rFonts w:hint="eastAsia"/>
        </w:rPr>
        <w:t>一个函数用于组织寄存器组，输入是</w:t>
      </w:r>
      <w:r w:rsidR="008D0469">
        <w:rPr>
          <w:rFonts w:hint="eastAsia"/>
        </w:rPr>
        <w:t>CSR</w:t>
      </w:r>
      <w:r w:rsidR="008D0469">
        <w:rPr>
          <w:rFonts w:hint="eastAsia"/>
        </w:rPr>
        <w:t>地址、</w:t>
      </w:r>
      <w:r w:rsidR="008D0469">
        <w:rPr>
          <w:rFonts w:hint="eastAsia"/>
        </w:rPr>
        <w:t>CSR</w:t>
      </w:r>
      <w:r w:rsidR="008D0469">
        <w:rPr>
          <w:rFonts w:hint="eastAsia"/>
        </w:rPr>
        <w:t>寄存器、读掩码、写掩码，输出是一个地址映射正确的</w:t>
      </w:r>
      <w:r w:rsidR="008D0469">
        <w:rPr>
          <w:rFonts w:hint="eastAsia"/>
        </w:rPr>
        <w:t>CSR</w:t>
      </w:r>
      <w:r w:rsidR="008D0469">
        <w:rPr>
          <w:rFonts w:hint="eastAsia"/>
        </w:rPr>
        <w:t>寄存器组</w:t>
      </w:r>
      <w:r w:rsidR="00E807D7">
        <w:rPr>
          <w:rFonts w:hint="eastAsia"/>
        </w:rPr>
        <w:t>（利用</w:t>
      </w:r>
      <w:proofErr w:type="spellStart"/>
      <w:r w:rsidR="00E807D7">
        <w:rPr>
          <w:rFonts w:hint="eastAsia"/>
        </w:rPr>
        <w:t>scala</w:t>
      </w:r>
      <w:proofErr w:type="spellEnd"/>
      <w:r w:rsidR="00E807D7">
        <w:rPr>
          <w:rFonts w:hint="eastAsia"/>
        </w:rPr>
        <w:t>的</w:t>
      </w:r>
      <w:r w:rsidR="00E807D7">
        <w:rPr>
          <w:rFonts w:hint="eastAsia"/>
        </w:rPr>
        <w:t>Map</w:t>
      </w:r>
      <w:r w:rsidR="00E807D7">
        <w:rPr>
          <w:rFonts w:hint="eastAsia"/>
        </w:rPr>
        <w:t>函数）</w:t>
      </w:r>
      <w:r w:rsidR="008D0469">
        <w:rPr>
          <w:rFonts w:hint="eastAsia"/>
        </w:rPr>
        <w:t>；另一个函数用于读写</w:t>
      </w:r>
      <w:r w:rsidR="008D0469">
        <w:rPr>
          <w:rFonts w:hint="eastAsia"/>
        </w:rPr>
        <w:t>CSR</w:t>
      </w:r>
      <w:r w:rsidR="008D0469">
        <w:rPr>
          <w:rFonts w:hint="eastAsia"/>
        </w:rPr>
        <w:t>寄存器组，输入是</w:t>
      </w:r>
      <w:proofErr w:type="spellStart"/>
      <w:r w:rsidR="00B978FB">
        <w:rPr>
          <w:rFonts w:hint="eastAsia"/>
        </w:rPr>
        <w:t>addr</w:t>
      </w:r>
      <w:proofErr w:type="spellEnd"/>
      <w:r w:rsidR="00B978FB">
        <w:rPr>
          <w:rFonts w:hint="eastAsia"/>
        </w:rPr>
        <w:t>、</w:t>
      </w:r>
      <w:r w:rsidR="00B978FB">
        <w:rPr>
          <w:rFonts w:hint="eastAsia"/>
        </w:rPr>
        <w:t>write</w:t>
      </w:r>
      <w:r w:rsidR="00B978FB">
        <w:rPr>
          <w:rFonts w:hint="eastAsia"/>
        </w:rPr>
        <w:t>、</w:t>
      </w:r>
      <w:proofErr w:type="spellStart"/>
      <w:r w:rsidR="00B978FB">
        <w:rPr>
          <w:rFonts w:hint="eastAsia"/>
        </w:rPr>
        <w:t>wdata</w:t>
      </w:r>
      <w:proofErr w:type="spellEnd"/>
      <w:r w:rsidR="00B978FB">
        <w:rPr>
          <w:rFonts w:hint="eastAsia"/>
        </w:rPr>
        <w:t>，输出是</w:t>
      </w:r>
      <w:proofErr w:type="spellStart"/>
      <w:r w:rsidR="00B978FB">
        <w:rPr>
          <w:rFonts w:hint="eastAsia"/>
        </w:rPr>
        <w:t>rdata</w:t>
      </w:r>
      <w:proofErr w:type="spellEnd"/>
      <w:r w:rsidR="00B978FB">
        <w:rPr>
          <w:rFonts w:hint="eastAsia"/>
        </w:rPr>
        <w:t>。</w:t>
      </w:r>
      <w:r w:rsidR="003E2C26">
        <w:rPr>
          <w:rFonts w:hint="eastAsia"/>
        </w:rPr>
        <w:t>这种方式实现起来更优雅，但是难度较高。</w:t>
      </w:r>
    </w:p>
    <w:p w14:paraId="16462337" w14:textId="1D14030C" w:rsidR="002A471E" w:rsidRDefault="002A471E" w:rsidP="00355E16">
      <w:pPr>
        <w:pStyle w:val="a3"/>
        <w:ind w:firstLine="420"/>
      </w:pPr>
      <w:r>
        <w:rPr>
          <w:rFonts w:hint="eastAsia"/>
        </w:rPr>
        <w:t>方法①适合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chisel</w:t>
      </w:r>
      <w:r>
        <w:rPr>
          <w:rFonts w:hint="eastAsia"/>
        </w:rPr>
        <w:t>，方法②只适合</w:t>
      </w:r>
      <w:r>
        <w:rPr>
          <w:rFonts w:hint="eastAsia"/>
        </w:rPr>
        <w:t>chisel</w:t>
      </w:r>
      <w:r>
        <w:rPr>
          <w:rFonts w:hint="eastAsia"/>
        </w:rPr>
        <w:t>。</w:t>
      </w:r>
    </w:p>
    <w:p w14:paraId="23C59710" w14:textId="1DF268B7" w:rsidR="00BD1479" w:rsidRPr="00063A46" w:rsidRDefault="001F47D7" w:rsidP="00355E16">
      <w:pPr>
        <w:pStyle w:val="a3"/>
        <w:ind w:firstLine="420"/>
        <w:rPr>
          <w:rFonts w:hint="eastAsia"/>
        </w:rPr>
      </w:pPr>
      <w:r>
        <w:rPr>
          <w:rFonts w:hint="eastAsia"/>
        </w:rPr>
        <w:t>最后将</w:t>
      </w:r>
      <w:proofErr w:type="spellStart"/>
      <w:r>
        <w:rPr>
          <w:rFonts w:hint="eastAsia"/>
        </w:rPr>
        <w:t>rdata</w:t>
      </w:r>
      <w:proofErr w:type="spellEnd"/>
      <w:r>
        <w:rPr>
          <w:rFonts w:hint="eastAsia"/>
        </w:rPr>
        <w:t>写入</w:t>
      </w:r>
      <w:proofErr w:type="spellStart"/>
      <w:r>
        <w:rPr>
          <w:rFonts w:hint="eastAsia"/>
        </w:rPr>
        <w:t>rd_info</w:t>
      </w:r>
      <w:r>
        <w:t>.wdata</w:t>
      </w:r>
      <w:proofErr w:type="spellEnd"/>
      <w:r>
        <w:t>(</w:t>
      </w:r>
      <w:proofErr w:type="spellStart"/>
      <w:r>
        <w:t>FuType.csr</w:t>
      </w:r>
      <w:proofErr w:type="spellEnd"/>
      <w:r>
        <w:rPr>
          <w:rFonts w:hint="eastAsia"/>
        </w:rPr>
        <w:t>)</w:t>
      </w:r>
      <w:r>
        <w:rPr>
          <w:rFonts w:hint="eastAsia"/>
        </w:rPr>
        <w:t>中，用于在写回单元写入寄存器堆。</w:t>
      </w:r>
    </w:p>
    <w:p w14:paraId="5AE1BF68" w14:textId="7705887D" w:rsidR="008D119A" w:rsidRDefault="00ED4377" w:rsidP="00ED4377">
      <w:pPr>
        <w:pStyle w:val="5"/>
      </w:pPr>
      <w:r>
        <w:rPr>
          <w:rFonts w:hint="eastAsia"/>
        </w:rPr>
        <w:t>其他后端缓存和单元</w:t>
      </w:r>
    </w:p>
    <w:p w14:paraId="5851F1A8" w14:textId="328DC9AA" w:rsidR="00DC3A97" w:rsidRPr="00DC3A97" w:rsidRDefault="00ED4377" w:rsidP="00ED4377">
      <w:pPr>
        <w:pStyle w:val="a3"/>
        <w:ind w:firstLine="420"/>
        <w:rPr>
          <w:rFonts w:hint="eastAsia"/>
        </w:rPr>
      </w:pPr>
      <w:r>
        <w:rPr>
          <w:rFonts w:hint="eastAsia"/>
        </w:rPr>
        <w:t>均无需修改。</w:t>
      </w:r>
    </w:p>
    <w:p w14:paraId="52F0EA39" w14:textId="2FB30D9C" w:rsidR="00F73EB2" w:rsidRDefault="00F73EB2" w:rsidP="00494949">
      <w:pPr>
        <w:pStyle w:val="3"/>
      </w:pPr>
      <w:r>
        <w:rPr>
          <w:rFonts w:hint="eastAsia"/>
        </w:rPr>
        <w:t>实验要求</w:t>
      </w:r>
      <w:r w:rsidR="00220C9B">
        <w:tab/>
      </w:r>
    </w:p>
    <w:p w14:paraId="7F56783A" w14:textId="091B9E44" w:rsidR="00F73EB2" w:rsidRDefault="00F347D3" w:rsidP="00F347D3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在上一个实验的基础上继续添加第</w:t>
      </w:r>
      <w:r w:rsidR="007735C4">
        <w:t>6</w:t>
      </w:r>
      <w:r>
        <w:rPr>
          <w:rFonts w:hint="eastAsia"/>
        </w:rPr>
        <w:t>章的</w:t>
      </w:r>
      <w:r w:rsidR="007735C4">
        <w:t>6</w:t>
      </w:r>
      <w:r>
        <w:t>.4</w:t>
      </w:r>
      <w:r>
        <w:rPr>
          <w:rFonts w:hint="eastAsia"/>
        </w:rPr>
        <w:t>小节的所有</w:t>
      </w:r>
      <w:r w:rsidR="007735C4">
        <w:rPr>
          <w:rFonts w:hint="eastAsia"/>
        </w:rPr>
        <w:t>CSR</w:t>
      </w:r>
      <w:r>
        <w:rPr>
          <w:rFonts w:hint="eastAsia"/>
        </w:rPr>
        <w:t>指令</w:t>
      </w:r>
      <w:r w:rsidR="007D4D96">
        <w:rPr>
          <w:rFonts w:hint="eastAsia"/>
        </w:rPr>
        <w:t>共计</w:t>
      </w:r>
      <w:r w:rsidR="007735C4">
        <w:t>6</w:t>
      </w:r>
      <w:r w:rsidR="007D4D96">
        <w:rPr>
          <w:rFonts w:hint="eastAsia"/>
        </w:rPr>
        <w:t>条指令。</w:t>
      </w:r>
    </w:p>
    <w:p w14:paraId="735FDAA2" w14:textId="77777777" w:rsidR="007D4D96" w:rsidRDefault="007D4D96" w:rsidP="007D4D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通过本实验提供的所有仿真验证测试用例。</w:t>
      </w:r>
    </w:p>
    <w:p w14:paraId="3F536C9E" w14:textId="77777777" w:rsidR="007D4D96" w:rsidRDefault="007D4D96" w:rsidP="007D4D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通过本实验提供的所有板级验证测试用例。</w:t>
      </w:r>
    </w:p>
    <w:p w14:paraId="7E7AB54C" w14:textId="77777777" w:rsidR="007D4D96" w:rsidRDefault="007D4D96" w:rsidP="007D4D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线上提交实验作品，获得系统评分。</w:t>
      </w:r>
    </w:p>
    <w:p w14:paraId="35E71528" w14:textId="7B0CA17C" w:rsidR="004F2F36" w:rsidRDefault="007D4D96" w:rsidP="00C23A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撰写实验报告。报告中应包含以下内容和至少</w:t>
      </w:r>
      <w:r>
        <w:rPr>
          <w:rFonts w:hint="eastAsia"/>
        </w:rPr>
        <w:t>3</w:t>
      </w:r>
      <w:r>
        <w:rPr>
          <w:rFonts w:hint="eastAsia"/>
        </w:rPr>
        <w:t>道本实验思考题。</w:t>
      </w:r>
    </w:p>
    <w:p w14:paraId="62B9D9A2" w14:textId="26F62711" w:rsidR="006C5464" w:rsidRDefault="006C5464" w:rsidP="00CE0BCA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选择一个</w:t>
      </w:r>
      <w:r>
        <w:rPr>
          <w:rFonts w:hint="eastAsia"/>
        </w:rPr>
        <w:t>CSR</w:t>
      </w:r>
      <w:r>
        <w:rPr>
          <w:rFonts w:hint="eastAsia"/>
        </w:rPr>
        <w:t>寄存器，介绍各字段的含义。</w:t>
      </w:r>
    </w:p>
    <w:p w14:paraId="60D41254" w14:textId="50017387" w:rsidR="00CE0BCA" w:rsidRDefault="00CE0BCA" w:rsidP="00CE0BCA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选择第</w:t>
      </w:r>
      <w:r w:rsidR="007735C4">
        <w:t>6</w:t>
      </w:r>
      <w:r>
        <w:rPr>
          <w:rFonts w:hint="eastAsia"/>
        </w:rPr>
        <w:t>章的</w:t>
      </w:r>
      <w:r w:rsidR="007735C4">
        <w:t>6</w:t>
      </w:r>
      <w:r>
        <w:t>.4</w:t>
      </w:r>
      <w:r>
        <w:rPr>
          <w:rFonts w:hint="eastAsia"/>
        </w:rPr>
        <w:t>小节</w:t>
      </w:r>
      <w:r w:rsidR="00C23A9A">
        <w:rPr>
          <w:rFonts w:hint="eastAsia"/>
        </w:rPr>
        <w:t>转移</w:t>
      </w:r>
      <w:r>
        <w:rPr>
          <w:rFonts w:hint="eastAsia"/>
        </w:rPr>
        <w:t>指令中的一条指令（非</w:t>
      </w:r>
      <w:proofErr w:type="spellStart"/>
      <w:r w:rsidR="007735C4">
        <w:rPr>
          <w:rFonts w:hint="eastAsia"/>
        </w:rPr>
        <w:t>csrrc</w:t>
      </w:r>
      <w:proofErr w:type="spellEnd"/>
      <w:r w:rsidR="00C23A9A">
        <w:rPr>
          <w:rFonts w:hint="eastAsia"/>
        </w:rPr>
        <w:t>、</w:t>
      </w:r>
      <w:proofErr w:type="spellStart"/>
      <w:r w:rsidR="007735C4">
        <w:rPr>
          <w:rFonts w:hint="eastAsia"/>
        </w:rPr>
        <w:t>csrrwi</w:t>
      </w:r>
      <w:proofErr w:type="spellEnd"/>
      <w:r>
        <w:rPr>
          <w:rFonts w:hint="eastAsia"/>
        </w:rPr>
        <w:t>），按照你自己的理解，逐步介绍其数据通路设计的思路以及实现过程。</w:t>
      </w:r>
    </w:p>
    <w:p w14:paraId="42D011F5" w14:textId="35C1738F" w:rsidR="00CE0BCA" w:rsidRDefault="006B0878" w:rsidP="00CE0BCA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修改</w:t>
      </w:r>
      <w:proofErr w:type="spellStart"/>
      <w:r w:rsidR="00CE0BCA">
        <w:rPr>
          <w:rFonts w:hint="eastAsia"/>
        </w:rPr>
        <w:t>MyCPU</w:t>
      </w:r>
      <w:proofErr w:type="spellEnd"/>
      <w:r w:rsidR="00CE0BCA">
        <w:rPr>
          <w:rFonts w:hint="eastAsia"/>
        </w:rPr>
        <w:t>内部数据通路图，</w:t>
      </w:r>
      <w:r w:rsidR="007735C4">
        <w:rPr>
          <w:rFonts w:hint="eastAsia"/>
        </w:rPr>
        <w:t>支持</w:t>
      </w:r>
      <w:r w:rsidR="007735C4">
        <w:rPr>
          <w:rFonts w:hint="eastAsia"/>
        </w:rPr>
        <w:t>CSR</w:t>
      </w:r>
      <w:r w:rsidR="007735C4">
        <w:rPr>
          <w:rFonts w:hint="eastAsia"/>
        </w:rPr>
        <w:t>指令</w:t>
      </w:r>
      <w:r w:rsidR="00CE0BCA">
        <w:rPr>
          <w:rFonts w:hint="eastAsia"/>
        </w:rPr>
        <w:t>。</w:t>
      </w:r>
    </w:p>
    <w:p w14:paraId="295CB6FE" w14:textId="77777777" w:rsidR="00F73EB2" w:rsidRDefault="00F73EB2" w:rsidP="00494949">
      <w:pPr>
        <w:pStyle w:val="3"/>
      </w:pPr>
      <w:r>
        <w:rPr>
          <w:rFonts w:hint="eastAsia"/>
        </w:rPr>
        <w:t>实验步骤</w:t>
      </w:r>
    </w:p>
    <w:p w14:paraId="3CD7A75C" w14:textId="2B019828" w:rsidR="00457AC7" w:rsidRDefault="00457AC7" w:rsidP="006970E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实验步骤参见</w:t>
      </w:r>
      <w:r w:rsidR="009B48D4">
        <w:t>7.8</w:t>
      </w:r>
      <w:r w:rsidR="006970EE">
        <w:rPr>
          <w:rFonts w:hint="eastAsia"/>
        </w:rPr>
        <w:t>节</w:t>
      </w:r>
      <w:r>
        <w:rPr>
          <w:rFonts w:hint="eastAsia"/>
        </w:rPr>
        <w:t>实验</w:t>
      </w:r>
      <w:r w:rsidR="00F772B9">
        <w:rPr>
          <w:rFonts w:hint="eastAsia"/>
        </w:rPr>
        <w:t>十</w:t>
      </w:r>
      <w:r w:rsidR="009B48D4">
        <w:rPr>
          <w:rFonts w:hint="eastAsia"/>
        </w:rPr>
        <w:t>二</w:t>
      </w:r>
      <w:r>
        <w:rPr>
          <w:rFonts w:hint="eastAsia"/>
        </w:rPr>
        <w:t>的实验步骤部分</w:t>
      </w:r>
      <w:r w:rsidR="00F772B9">
        <w:rPr>
          <w:rFonts w:hint="eastAsia"/>
        </w:rPr>
        <w:t>。</w:t>
      </w:r>
    </w:p>
    <w:p w14:paraId="5DB2EBB5" w14:textId="78D54781" w:rsidR="00F772B9" w:rsidRDefault="00F772B9" w:rsidP="006970E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提醒与建议：</w:t>
      </w:r>
    </w:p>
    <w:p w14:paraId="292529A8" w14:textId="07E8BB7D" w:rsidR="00F772B9" w:rsidRDefault="009B48D4" w:rsidP="00F772B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在实现</w:t>
      </w:r>
      <w:r>
        <w:rPr>
          <w:rFonts w:hint="eastAsia"/>
        </w:rPr>
        <w:t>CSR</w:t>
      </w:r>
      <w:r>
        <w:rPr>
          <w:rFonts w:hint="eastAsia"/>
        </w:rPr>
        <w:t>部件时可以先使用方法①实现，之后再修改为方法②，先实现后完美。</w:t>
      </w:r>
    </w:p>
    <w:p w14:paraId="1BE2594F" w14:textId="77777777" w:rsidR="00F73EB2" w:rsidRDefault="00405C4D" w:rsidP="00494949">
      <w:pPr>
        <w:pStyle w:val="3"/>
      </w:pPr>
      <w:r>
        <w:rPr>
          <w:rFonts w:hint="eastAsia"/>
        </w:rPr>
        <w:t>思考与探索</w:t>
      </w:r>
    </w:p>
    <w:p w14:paraId="5C7B0DCC" w14:textId="4E1266C9" w:rsidR="00405C4D" w:rsidRDefault="00626E3B" w:rsidP="00405C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查阅资料，</w:t>
      </w:r>
      <w:r w:rsidR="003D3379">
        <w:rPr>
          <w:rFonts w:hint="eastAsia"/>
        </w:rPr>
        <w:t>哪些</w:t>
      </w:r>
      <w:r w:rsidR="003D3379">
        <w:rPr>
          <w:rFonts w:hint="eastAsia"/>
        </w:rPr>
        <w:t>CSR</w:t>
      </w:r>
      <w:r w:rsidR="003D3379">
        <w:rPr>
          <w:rFonts w:hint="eastAsia"/>
        </w:rPr>
        <w:t>寄存器</w:t>
      </w:r>
      <w:r>
        <w:rPr>
          <w:rFonts w:hint="eastAsia"/>
        </w:rPr>
        <w:t>常用</w:t>
      </w:r>
      <w:r>
        <w:rPr>
          <w:rFonts w:hint="eastAsia"/>
        </w:rPr>
        <w:t>CSR</w:t>
      </w:r>
      <w:r>
        <w:rPr>
          <w:rFonts w:hint="eastAsia"/>
        </w:rPr>
        <w:t>立即数指令进行读写</w:t>
      </w:r>
      <w:r w:rsidR="003D3379">
        <w:rPr>
          <w:rFonts w:hint="eastAsia"/>
        </w:rPr>
        <w:t>操作</w:t>
      </w:r>
      <w:r>
        <w:rPr>
          <w:rFonts w:hint="eastAsia"/>
        </w:rPr>
        <w:t>？</w:t>
      </w:r>
    </w:p>
    <w:p w14:paraId="32FE06DC" w14:textId="68F0C0A7" w:rsidR="00302EFF" w:rsidRDefault="00D25FF9" w:rsidP="00405C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CSR</w:t>
      </w:r>
      <w:r>
        <w:rPr>
          <w:rFonts w:hint="eastAsia"/>
        </w:rPr>
        <w:t>指令的写（</w:t>
      </w:r>
      <w:r>
        <w:rPr>
          <w:rFonts w:hint="eastAsia"/>
        </w:rPr>
        <w:t>write</w:t>
      </w:r>
      <w:r>
        <w:rPr>
          <w:rFonts w:hint="eastAsia"/>
        </w:rPr>
        <w:t>）、置位（</w:t>
      </w:r>
      <w:r>
        <w:rPr>
          <w:rFonts w:hint="eastAsia"/>
        </w:rPr>
        <w:t>set</w:t>
      </w:r>
      <w:r>
        <w:rPr>
          <w:rFonts w:hint="eastAsia"/>
        </w:rPr>
        <w:t>）、清除（</w:t>
      </w:r>
      <w:r>
        <w:rPr>
          <w:rFonts w:hint="eastAsia"/>
        </w:rPr>
        <w:t>clear</w:t>
      </w:r>
      <w:r>
        <w:rPr>
          <w:rFonts w:hint="eastAsia"/>
        </w:rPr>
        <w:t>）分别在什么情况下使用？请结合</w:t>
      </w:r>
      <w:r>
        <w:rPr>
          <w:rFonts w:hint="eastAsia"/>
        </w:rPr>
        <w:lastRenderedPageBreak/>
        <w:t>例子说明。</w:t>
      </w:r>
    </w:p>
    <w:p w14:paraId="5624E238" w14:textId="6E8A635A" w:rsidR="004E5579" w:rsidRDefault="00302EFF" w:rsidP="00405C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是怎么知道硬件的信息的呢？</w:t>
      </w:r>
    </w:p>
    <w:p w14:paraId="3BE237F6" w14:textId="7B3217B7" w:rsidR="004E5579" w:rsidRPr="00405C4D" w:rsidRDefault="004E5579" w:rsidP="004E557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谈谈你在实验中碰到了哪些问题？又是如何解决的？</w:t>
      </w:r>
    </w:p>
    <w:sectPr w:rsidR="004E5579" w:rsidRPr="0040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BA9B1" w14:textId="77777777" w:rsidR="00586594" w:rsidRDefault="00586594" w:rsidP="00633F97">
      <w:r>
        <w:separator/>
      </w:r>
    </w:p>
  </w:endnote>
  <w:endnote w:type="continuationSeparator" w:id="0">
    <w:p w14:paraId="3965270C" w14:textId="77777777" w:rsidR="00586594" w:rsidRDefault="00586594" w:rsidP="0063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FEA15" w14:textId="77777777" w:rsidR="00586594" w:rsidRDefault="00586594" w:rsidP="00633F97">
      <w:r>
        <w:separator/>
      </w:r>
    </w:p>
  </w:footnote>
  <w:footnote w:type="continuationSeparator" w:id="0">
    <w:p w14:paraId="0792379B" w14:textId="77777777" w:rsidR="00586594" w:rsidRDefault="00586594" w:rsidP="00633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ED0"/>
    <w:multiLevelType w:val="hybridMultilevel"/>
    <w:tmpl w:val="DB9A400C"/>
    <w:lvl w:ilvl="0" w:tplc="EB023F4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43987"/>
    <w:multiLevelType w:val="hybridMultilevel"/>
    <w:tmpl w:val="195EAFF0"/>
    <w:lvl w:ilvl="0" w:tplc="06727F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C647AF"/>
    <w:multiLevelType w:val="hybridMultilevel"/>
    <w:tmpl w:val="E12632AA"/>
    <w:lvl w:ilvl="0" w:tplc="EB023F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2E123BD"/>
    <w:multiLevelType w:val="multilevel"/>
    <w:tmpl w:val="864A2378"/>
    <w:styleLink w:val="a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36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32"/>
      </w:rPr>
    </w:lvl>
    <w:lvl w:ilvl="2">
      <w:start w:val="1"/>
      <w:numFmt w:val="chineseCountingThousand"/>
      <w:pStyle w:val="3"/>
      <w:suff w:val="space"/>
      <w:lvlText w:val="%3、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4、"/>
      <w:lvlJc w:val="left"/>
      <w:pPr>
        <w:ind w:left="0" w:firstLine="0"/>
      </w:pPr>
      <w:rPr>
        <w:rFonts w:asciiTheme="minorHAnsi" w:eastAsia="宋体" w:hAnsiTheme="minorHAnsi" w:hint="default"/>
        <w:b/>
        <w:i w:val="0"/>
        <w:sz w:val="21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asciiTheme="minorHAnsi" w:eastAsia="宋体" w:hAnsiTheme="minorHAnsi" w:hint="default"/>
        <w:b/>
        <w:i w:val="0"/>
        <w:sz w:val="21"/>
      </w:rPr>
    </w:lvl>
    <w:lvl w:ilvl="5">
      <w:start w:val="1"/>
      <w:numFmt w:val="decimal"/>
      <w:lvlRestart w:val="1"/>
      <w:pStyle w:val="a0"/>
      <w:suff w:val="space"/>
      <w:lvlText w:val="图%1-%6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6">
      <w:start w:val="1"/>
      <w:numFmt w:val="decimal"/>
      <w:lvlRestart w:val="1"/>
      <w:pStyle w:val="a1"/>
      <w:suff w:val="space"/>
      <w:lvlText w:val="表%1-%7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18"/>
      </w:rPr>
    </w:lvl>
    <w:lvl w:ilvl="7">
      <w:start w:val="1"/>
      <w:numFmt w:val="decimal"/>
      <w:suff w:val="space"/>
      <w:lvlText w:val="（%8）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08264EAE"/>
    <w:multiLevelType w:val="hybridMultilevel"/>
    <w:tmpl w:val="65CA59F2"/>
    <w:lvl w:ilvl="0" w:tplc="204ED4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405D10"/>
    <w:multiLevelType w:val="hybridMultilevel"/>
    <w:tmpl w:val="9940C60A"/>
    <w:lvl w:ilvl="0" w:tplc="31DAE3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CF66D5"/>
    <w:multiLevelType w:val="hybridMultilevel"/>
    <w:tmpl w:val="AE743B30"/>
    <w:lvl w:ilvl="0" w:tplc="7974B3D6">
      <w:start w:val="2"/>
      <w:numFmt w:val="decimalEnclosedCircle"/>
      <w:lvlText w:val="%1"/>
      <w:lvlJc w:val="left"/>
      <w:pPr>
        <w:ind w:left="78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3560F3"/>
    <w:multiLevelType w:val="hybridMultilevel"/>
    <w:tmpl w:val="8FDA061C"/>
    <w:lvl w:ilvl="0" w:tplc="5386C08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A84CDC1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7462F3"/>
    <w:multiLevelType w:val="hybridMultilevel"/>
    <w:tmpl w:val="2B1670CC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35362D5"/>
    <w:multiLevelType w:val="hybridMultilevel"/>
    <w:tmpl w:val="AB52E068"/>
    <w:lvl w:ilvl="0" w:tplc="EB023F40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D497C40"/>
    <w:multiLevelType w:val="hybridMultilevel"/>
    <w:tmpl w:val="F13C54FA"/>
    <w:lvl w:ilvl="0" w:tplc="EB023F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D325954"/>
    <w:multiLevelType w:val="hybridMultilevel"/>
    <w:tmpl w:val="870E961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018EBB6">
      <w:start w:val="1"/>
      <w:numFmt w:val="decimalEnclosedCircle"/>
      <w:lvlText w:val="%3"/>
      <w:lvlJc w:val="left"/>
      <w:pPr>
        <w:ind w:left="1620" w:hanging="360"/>
      </w:pPr>
      <w:rPr>
        <w:rFonts w:asciiTheme="minorEastAsia" w:hAnsiTheme="minorEastAsia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1674C71"/>
    <w:multiLevelType w:val="hybridMultilevel"/>
    <w:tmpl w:val="9EB85F64"/>
    <w:lvl w:ilvl="0" w:tplc="1466CF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32E7243"/>
    <w:multiLevelType w:val="hybridMultilevel"/>
    <w:tmpl w:val="D6BEE55C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A126677"/>
    <w:multiLevelType w:val="hybridMultilevel"/>
    <w:tmpl w:val="5D8A10F6"/>
    <w:lvl w:ilvl="0" w:tplc="D8805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D7667B"/>
    <w:multiLevelType w:val="hybridMultilevel"/>
    <w:tmpl w:val="EB000694"/>
    <w:lvl w:ilvl="0" w:tplc="3BFA7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B023F40">
      <w:start w:val="1"/>
      <w:numFmt w:val="decimal"/>
      <w:lvlText w:val="(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22A03BE"/>
    <w:multiLevelType w:val="hybridMultilevel"/>
    <w:tmpl w:val="48BE208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12"/>
  </w:num>
  <w:num w:numId="6">
    <w:abstractNumId w:val="14"/>
  </w:num>
  <w:num w:numId="7">
    <w:abstractNumId w:val="5"/>
  </w:num>
  <w:num w:numId="8">
    <w:abstractNumId w:val="15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6"/>
  </w:num>
  <w:num w:numId="26">
    <w:abstractNumId w:val="11"/>
  </w:num>
  <w:num w:numId="27">
    <w:abstractNumId w:val="7"/>
  </w:num>
  <w:num w:numId="28">
    <w:abstractNumId w:val="16"/>
  </w:num>
  <w:num w:numId="29">
    <w:abstractNumId w:val="9"/>
  </w:num>
  <w:num w:numId="30">
    <w:abstractNumId w:val="13"/>
  </w:num>
  <w:num w:numId="31">
    <w:abstractNumId w:val="8"/>
  </w:num>
  <w:num w:numId="32">
    <w:abstractNumId w:val="10"/>
  </w:num>
  <w:num w:numId="33">
    <w:abstractNumId w:val="2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CE"/>
    <w:rsid w:val="0000138C"/>
    <w:rsid w:val="00003F00"/>
    <w:rsid w:val="00010914"/>
    <w:rsid w:val="0001092B"/>
    <w:rsid w:val="00013B26"/>
    <w:rsid w:val="0002277C"/>
    <w:rsid w:val="00033D7B"/>
    <w:rsid w:val="00034384"/>
    <w:rsid w:val="000401C1"/>
    <w:rsid w:val="00040A3A"/>
    <w:rsid w:val="000479DD"/>
    <w:rsid w:val="000503FB"/>
    <w:rsid w:val="0005242C"/>
    <w:rsid w:val="00063A46"/>
    <w:rsid w:val="000746FF"/>
    <w:rsid w:val="00086B86"/>
    <w:rsid w:val="00086ED2"/>
    <w:rsid w:val="00092122"/>
    <w:rsid w:val="00092789"/>
    <w:rsid w:val="000A298C"/>
    <w:rsid w:val="000A68B6"/>
    <w:rsid w:val="000B1483"/>
    <w:rsid w:val="000D7B4F"/>
    <w:rsid w:val="000F219A"/>
    <w:rsid w:val="000F38FC"/>
    <w:rsid w:val="000F7FE1"/>
    <w:rsid w:val="001008EE"/>
    <w:rsid w:val="00105BA6"/>
    <w:rsid w:val="00111837"/>
    <w:rsid w:val="0011557A"/>
    <w:rsid w:val="001255E0"/>
    <w:rsid w:val="0013337F"/>
    <w:rsid w:val="001514ED"/>
    <w:rsid w:val="00154DB4"/>
    <w:rsid w:val="00160EDF"/>
    <w:rsid w:val="00161575"/>
    <w:rsid w:val="00177F06"/>
    <w:rsid w:val="00197963"/>
    <w:rsid w:val="001A16B4"/>
    <w:rsid w:val="001A59AD"/>
    <w:rsid w:val="001B27EE"/>
    <w:rsid w:val="001C5D67"/>
    <w:rsid w:val="001C696B"/>
    <w:rsid w:val="001D43C7"/>
    <w:rsid w:val="001D4F98"/>
    <w:rsid w:val="001E366F"/>
    <w:rsid w:val="001F47D7"/>
    <w:rsid w:val="001F545E"/>
    <w:rsid w:val="002006C4"/>
    <w:rsid w:val="0020077E"/>
    <w:rsid w:val="00202DBB"/>
    <w:rsid w:val="002153F4"/>
    <w:rsid w:val="00220C9B"/>
    <w:rsid w:val="002218C4"/>
    <w:rsid w:val="00225394"/>
    <w:rsid w:val="00235A6A"/>
    <w:rsid w:val="002401DF"/>
    <w:rsid w:val="002527A4"/>
    <w:rsid w:val="002530E2"/>
    <w:rsid w:val="00253C9E"/>
    <w:rsid w:val="00254CC7"/>
    <w:rsid w:val="00255796"/>
    <w:rsid w:val="00256C0D"/>
    <w:rsid w:val="002610F9"/>
    <w:rsid w:val="002624B8"/>
    <w:rsid w:val="0026760C"/>
    <w:rsid w:val="002735EB"/>
    <w:rsid w:val="00274270"/>
    <w:rsid w:val="002811F0"/>
    <w:rsid w:val="002817FF"/>
    <w:rsid w:val="0028206D"/>
    <w:rsid w:val="0029184C"/>
    <w:rsid w:val="002A0647"/>
    <w:rsid w:val="002A1D07"/>
    <w:rsid w:val="002A471E"/>
    <w:rsid w:val="002A4A38"/>
    <w:rsid w:val="002B2F8A"/>
    <w:rsid w:val="002B3CD6"/>
    <w:rsid w:val="002C3BFA"/>
    <w:rsid w:val="002D4293"/>
    <w:rsid w:val="002D6388"/>
    <w:rsid w:val="002E3A2C"/>
    <w:rsid w:val="002E6C38"/>
    <w:rsid w:val="002F28D2"/>
    <w:rsid w:val="002F3A73"/>
    <w:rsid w:val="002F4AF3"/>
    <w:rsid w:val="003007EE"/>
    <w:rsid w:val="00302EFF"/>
    <w:rsid w:val="00304DEA"/>
    <w:rsid w:val="00306D90"/>
    <w:rsid w:val="003174BF"/>
    <w:rsid w:val="00325CA1"/>
    <w:rsid w:val="003465F2"/>
    <w:rsid w:val="0035275E"/>
    <w:rsid w:val="0035498A"/>
    <w:rsid w:val="00355E16"/>
    <w:rsid w:val="00360130"/>
    <w:rsid w:val="003709AF"/>
    <w:rsid w:val="003802CA"/>
    <w:rsid w:val="0038685E"/>
    <w:rsid w:val="00394366"/>
    <w:rsid w:val="003B11A2"/>
    <w:rsid w:val="003B5E44"/>
    <w:rsid w:val="003B6AC2"/>
    <w:rsid w:val="003D1C79"/>
    <w:rsid w:val="003D2E15"/>
    <w:rsid w:val="003D3379"/>
    <w:rsid w:val="003D7237"/>
    <w:rsid w:val="003E2C26"/>
    <w:rsid w:val="003F41C9"/>
    <w:rsid w:val="00402268"/>
    <w:rsid w:val="004035A6"/>
    <w:rsid w:val="00405C4D"/>
    <w:rsid w:val="0041001F"/>
    <w:rsid w:val="004116AE"/>
    <w:rsid w:val="00413800"/>
    <w:rsid w:val="00417E23"/>
    <w:rsid w:val="00421514"/>
    <w:rsid w:val="00421700"/>
    <w:rsid w:val="0043144F"/>
    <w:rsid w:val="00437F27"/>
    <w:rsid w:val="00451130"/>
    <w:rsid w:val="0045239D"/>
    <w:rsid w:val="00457AC7"/>
    <w:rsid w:val="004673B7"/>
    <w:rsid w:val="00482AB6"/>
    <w:rsid w:val="00483700"/>
    <w:rsid w:val="004912CF"/>
    <w:rsid w:val="0049199A"/>
    <w:rsid w:val="00492063"/>
    <w:rsid w:val="00492913"/>
    <w:rsid w:val="00493966"/>
    <w:rsid w:val="00494949"/>
    <w:rsid w:val="00494E0A"/>
    <w:rsid w:val="004A2B9E"/>
    <w:rsid w:val="004A2C4A"/>
    <w:rsid w:val="004A44B6"/>
    <w:rsid w:val="004A580C"/>
    <w:rsid w:val="004A5927"/>
    <w:rsid w:val="004A5A38"/>
    <w:rsid w:val="004B2776"/>
    <w:rsid w:val="004C14F8"/>
    <w:rsid w:val="004C1819"/>
    <w:rsid w:val="004C5483"/>
    <w:rsid w:val="004D1957"/>
    <w:rsid w:val="004D1FAC"/>
    <w:rsid w:val="004D2237"/>
    <w:rsid w:val="004D75BB"/>
    <w:rsid w:val="004D773D"/>
    <w:rsid w:val="004E5579"/>
    <w:rsid w:val="004E6579"/>
    <w:rsid w:val="004F2F36"/>
    <w:rsid w:val="004F55AE"/>
    <w:rsid w:val="005043EE"/>
    <w:rsid w:val="00505648"/>
    <w:rsid w:val="00506DAA"/>
    <w:rsid w:val="005108B2"/>
    <w:rsid w:val="00516974"/>
    <w:rsid w:val="00520B4A"/>
    <w:rsid w:val="005369B8"/>
    <w:rsid w:val="00555560"/>
    <w:rsid w:val="00562FEE"/>
    <w:rsid w:val="00571912"/>
    <w:rsid w:val="00577701"/>
    <w:rsid w:val="00581729"/>
    <w:rsid w:val="005834EE"/>
    <w:rsid w:val="00585ECC"/>
    <w:rsid w:val="00586594"/>
    <w:rsid w:val="005873D7"/>
    <w:rsid w:val="00591F9E"/>
    <w:rsid w:val="00593E45"/>
    <w:rsid w:val="00594474"/>
    <w:rsid w:val="005963B6"/>
    <w:rsid w:val="0059704F"/>
    <w:rsid w:val="00597E02"/>
    <w:rsid w:val="005A3EA7"/>
    <w:rsid w:val="005A588E"/>
    <w:rsid w:val="005A61FE"/>
    <w:rsid w:val="005A62FA"/>
    <w:rsid w:val="005B5CB9"/>
    <w:rsid w:val="005B6CE3"/>
    <w:rsid w:val="005C5678"/>
    <w:rsid w:val="005C5A91"/>
    <w:rsid w:val="005D63CC"/>
    <w:rsid w:val="005E3773"/>
    <w:rsid w:val="005E3AF1"/>
    <w:rsid w:val="005E7B23"/>
    <w:rsid w:val="005F0F00"/>
    <w:rsid w:val="005F4BEA"/>
    <w:rsid w:val="00620DBE"/>
    <w:rsid w:val="00626E3B"/>
    <w:rsid w:val="00633F97"/>
    <w:rsid w:val="0064322A"/>
    <w:rsid w:val="00643F76"/>
    <w:rsid w:val="00644295"/>
    <w:rsid w:val="00650BFC"/>
    <w:rsid w:val="00654FB2"/>
    <w:rsid w:val="00655A83"/>
    <w:rsid w:val="0066193E"/>
    <w:rsid w:val="0066478E"/>
    <w:rsid w:val="00665DD3"/>
    <w:rsid w:val="0067651D"/>
    <w:rsid w:val="006962E3"/>
    <w:rsid w:val="006970EE"/>
    <w:rsid w:val="00697C1E"/>
    <w:rsid w:val="006A4F7A"/>
    <w:rsid w:val="006B0878"/>
    <w:rsid w:val="006B432E"/>
    <w:rsid w:val="006B7B54"/>
    <w:rsid w:val="006C5464"/>
    <w:rsid w:val="006D47AC"/>
    <w:rsid w:val="006D587F"/>
    <w:rsid w:val="006E2EEE"/>
    <w:rsid w:val="006E4910"/>
    <w:rsid w:val="006F0294"/>
    <w:rsid w:val="0070305D"/>
    <w:rsid w:val="0070582E"/>
    <w:rsid w:val="00706653"/>
    <w:rsid w:val="00706E34"/>
    <w:rsid w:val="00714A2B"/>
    <w:rsid w:val="0071704D"/>
    <w:rsid w:val="00717F95"/>
    <w:rsid w:val="00721311"/>
    <w:rsid w:val="00724FF0"/>
    <w:rsid w:val="0073046A"/>
    <w:rsid w:val="0073379A"/>
    <w:rsid w:val="00736272"/>
    <w:rsid w:val="00737ECA"/>
    <w:rsid w:val="00744E66"/>
    <w:rsid w:val="00752250"/>
    <w:rsid w:val="00756DE2"/>
    <w:rsid w:val="00763B3F"/>
    <w:rsid w:val="007662A0"/>
    <w:rsid w:val="007735C4"/>
    <w:rsid w:val="0077381C"/>
    <w:rsid w:val="00774241"/>
    <w:rsid w:val="0077476B"/>
    <w:rsid w:val="00774E1C"/>
    <w:rsid w:val="00787C91"/>
    <w:rsid w:val="00795572"/>
    <w:rsid w:val="007B3570"/>
    <w:rsid w:val="007B6B07"/>
    <w:rsid w:val="007C1F23"/>
    <w:rsid w:val="007C4C55"/>
    <w:rsid w:val="007D1417"/>
    <w:rsid w:val="007D303F"/>
    <w:rsid w:val="007D4D96"/>
    <w:rsid w:val="007E234E"/>
    <w:rsid w:val="007E4EB1"/>
    <w:rsid w:val="007F00C2"/>
    <w:rsid w:val="007F4DBC"/>
    <w:rsid w:val="0080774B"/>
    <w:rsid w:val="00840C70"/>
    <w:rsid w:val="008527DE"/>
    <w:rsid w:val="00854A08"/>
    <w:rsid w:val="00860E68"/>
    <w:rsid w:val="0087586D"/>
    <w:rsid w:val="008804C5"/>
    <w:rsid w:val="008804CB"/>
    <w:rsid w:val="0088077D"/>
    <w:rsid w:val="00882360"/>
    <w:rsid w:val="00890762"/>
    <w:rsid w:val="00892414"/>
    <w:rsid w:val="0089761B"/>
    <w:rsid w:val="00897F0E"/>
    <w:rsid w:val="008A0312"/>
    <w:rsid w:val="008A6E52"/>
    <w:rsid w:val="008B084F"/>
    <w:rsid w:val="008B320E"/>
    <w:rsid w:val="008B364A"/>
    <w:rsid w:val="008C10CA"/>
    <w:rsid w:val="008C494E"/>
    <w:rsid w:val="008C5C61"/>
    <w:rsid w:val="008D0469"/>
    <w:rsid w:val="008D119A"/>
    <w:rsid w:val="008D5440"/>
    <w:rsid w:val="008E3996"/>
    <w:rsid w:val="008F5787"/>
    <w:rsid w:val="00911FB4"/>
    <w:rsid w:val="00915A8D"/>
    <w:rsid w:val="00916A08"/>
    <w:rsid w:val="009265CE"/>
    <w:rsid w:val="00931AEC"/>
    <w:rsid w:val="00931F61"/>
    <w:rsid w:val="009351BD"/>
    <w:rsid w:val="0093538B"/>
    <w:rsid w:val="00941EF5"/>
    <w:rsid w:val="00943B53"/>
    <w:rsid w:val="00944EF0"/>
    <w:rsid w:val="009521E2"/>
    <w:rsid w:val="009639E1"/>
    <w:rsid w:val="0096663D"/>
    <w:rsid w:val="009667BA"/>
    <w:rsid w:val="0097479D"/>
    <w:rsid w:val="00974C3B"/>
    <w:rsid w:val="009814B2"/>
    <w:rsid w:val="00981D66"/>
    <w:rsid w:val="00982883"/>
    <w:rsid w:val="009932DC"/>
    <w:rsid w:val="00993D3C"/>
    <w:rsid w:val="00994A1E"/>
    <w:rsid w:val="009A0672"/>
    <w:rsid w:val="009A37D9"/>
    <w:rsid w:val="009A3E7A"/>
    <w:rsid w:val="009B48D4"/>
    <w:rsid w:val="009B5C6A"/>
    <w:rsid w:val="009D1D49"/>
    <w:rsid w:val="009E1636"/>
    <w:rsid w:val="009E18FD"/>
    <w:rsid w:val="009E59D3"/>
    <w:rsid w:val="009E6845"/>
    <w:rsid w:val="00A0654E"/>
    <w:rsid w:val="00A27B00"/>
    <w:rsid w:val="00A3148B"/>
    <w:rsid w:val="00A4188F"/>
    <w:rsid w:val="00A41B2A"/>
    <w:rsid w:val="00A511E0"/>
    <w:rsid w:val="00A53802"/>
    <w:rsid w:val="00A56FD5"/>
    <w:rsid w:val="00A607A0"/>
    <w:rsid w:val="00A67FF2"/>
    <w:rsid w:val="00A703B2"/>
    <w:rsid w:val="00A84B35"/>
    <w:rsid w:val="00A863A6"/>
    <w:rsid w:val="00A87915"/>
    <w:rsid w:val="00AA58B9"/>
    <w:rsid w:val="00AB0B65"/>
    <w:rsid w:val="00AC7A25"/>
    <w:rsid w:val="00AD7EB2"/>
    <w:rsid w:val="00AE0CB9"/>
    <w:rsid w:val="00AE442C"/>
    <w:rsid w:val="00AE7905"/>
    <w:rsid w:val="00B01AB8"/>
    <w:rsid w:val="00B03B6B"/>
    <w:rsid w:val="00B104D2"/>
    <w:rsid w:val="00B10EC1"/>
    <w:rsid w:val="00B148B3"/>
    <w:rsid w:val="00B153D5"/>
    <w:rsid w:val="00B1599F"/>
    <w:rsid w:val="00B27AE7"/>
    <w:rsid w:val="00B523F5"/>
    <w:rsid w:val="00B605B4"/>
    <w:rsid w:val="00B62823"/>
    <w:rsid w:val="00B726C2"/>
    <w:rsid w:val="00B74C46"/>
    <w:rsid w:val="00B81C6D"/>
    <w:rsid w:val="00B860E4"/>
    <w:rsid w:val="00B87C2C"/>
    <w:rsid w:val="00B953EC"/>
    <w:rsid w:val="00B978FB"/>
    <w:rsid w:val="00BA3123"/>
    <w:rsid w:val="00BB0C29"/>
    <w:rsid w:val="00BB1BC2"/>
    <w:rsid w:val="00BD0769"/>
    <w:rsid w:val="00BD1479"/>
    <w:rsid w:val="00BD4BD7"/>
    <w:rsid w:val="00BE2640"/>
    <w:rsid w:val="00BF2A11"/>
    <w:rsid w:val="00C15FB8"/>
    <w:rsid w:val="00C21A89"/>
    <w:rsid w:val="00C21FCC"/>
    <w:rsid w:val="00C23A9A"/>
    <w:rsid w:val="00C30A40"/>
    <w:rsid w:val="00C31E61"/>
    <w:rsid w:val="00C3339D"/>
    <w:rsid w:val="00C41D80"/>
    <w:rsid w:val="00C4458D"/>
    <w:rsid w:val="00C50D1B"/>
    <w:rsid w:val="00C55BCE"/>
    <w:rsid w:val="00C75FF8"/>
    <w:rsid w:val="00CA1590"/>
    <w:rsid w:val="00CA48D7"/>
    <w:rsid w:val="00CB1451"/>
    <w:rsid w:val="00CB1903"/>
    <w:rsid w:val="00CB2738"/>
    <w:rsid w:val="00CC30CE"/>
    <w:rsid w:val="00CC3A3E"/>
    <w:rsid w:val="00CC54EC"/>
    <w:rsid w:val="00CC6DCC"/>
    <w:rsid w:val="00CD5989"/>
    <w:rsid w:val="00CD68A8"/>
    <w:rsid w:val="00CE0BCA"/>
    <w:rsid w:val="00CE1234"/>
    <w:rsid w:val="00CE3172"/>
    <w:rsid w:val="00CE3B58"/>
    <w:rsid w:val="00CF2609"/>
    <w:rsid w:val="00CF61BB"/>
    <w:rsid w:val="00CF7255"/>
    <w:rsid w:val="00D07325"/>
    <w:rsid w:val="00D22493"/>
    <w:rsid w:val="00D25FF9"/>
    <w:rsid w:val="00D26672"/>
    <w:rsid w:val="00D33DA8"/>
    <w:rsid w:val="00D363DE"/>
    <w:rsid w:val="00D51AE2"/>
    <w:rsid w:val="00D53846"/>
    <w:rsid w:val="00D53D56"/>
    <w:rsid w:val="00D548B0"/>
    <w:rsid w:val="00D61393"/>
    <w:rsid w:val="00D700AE"/>
    <w:rsid w:val="00D72FFD"/>
    <w:rsid w:val="00D76A4D"/>
    <w:rsid w:val="00D815CB"/>
    <w:rsid w:val="00D832B0"/>
    <w:rsid w:val="00D87606"/>
    <w:rsid w:val="00D87A82"/>
    <w:rsid w:val="00D93AC3"/>
    <w:rsid w:val="00D943C0"/>
    <w:rsid w:val="00D96FB3"/>
    <w:rsid w:val="00DA4F4A"/>
    <w:rsid w:val="00DB22A8"/>
    <w:rsid w:val="00DB6538"/>
    <w:rsid w:val="00DC3A97"/>
    <w:rsid w:val="00DC4527"/>
    <w:rsid w:val="00DD4171"/>
    <w:rsid w:val="00DD5AB6"/>
    <w:rsid w:val="00DD5F5C"/>
    <w:rsid w:val="00DD7A8E"/>
    <w:rsid w:val="00DE079E"/>
    <w:rsid w:val="00DE371D"/>
    <w:rsid w:val="00E01933"/>
    <w:rsid w:val="00E04A65"/>
    <w:rsid w:val="00E13B66"/>
    <w:rsid w:val="00E202C0"/>
    <w:rsid w:val="00E332DD"/>
    <w:rsid w:val="00E3346A"/>
    <w:rsid w:val="00E34468"/>
    <w:rsid w:val="00E376CF"/>
    <w:rsid w:val="00E379E6"/>
    <w:rsid w:val="00E472FE"/>
    <w:rsid w:val="00E51D3C"/>
    <w:rsid w:val="00E67B4C"/>
    <w:rsid w:val="00E77176"/>
    <w:rsid w:val="00E80408"/>
    <w:rsid w:val="00E80413"/>
    <w:rsid w:val="00E807D7"/>
    <w:rsid w:val="00E85922"/>
    <w:rsid w:val="00E92AC0"/>
    <w:rsid w:val="00E95BAC"/>
    <w:rsid w:val="00E96DD3"/>
    <w:rsid w:val="00EA6344"/>
    <w:rsid w:val="00EA75D2"/>
    <w:rsid w:val="00EB3FF6"/>
    <w:rsid w:val="00EB4AE5"/>
    <w:rsid w:val="00ED305F"/>
    <w:rsid w:val="00ED4377"/>
    <w:rsid w:val="00ED760B"/>
    <w:rsid w:val="00EE0066"/>
    <w:rsid w:val="00F07D7E"/>
    <w:rsid w:val="00F11C6B"/>
    <w:rsid w:val="00F13964"/>
    <w:rsid w:val="00F31AC5"/>
    <w:rsid w:val="00F33773"/>
    <w:rsid w:val="00F347D3"/>
    <w:rsid w:val="00F53982"/>
    <w:rsid w:val="00F56A3D"/>
    <w:rsid w:val="00F73EB2"/>
    <w:rsid w:val="00F73F9A"/>
    <w:rsid w:val="00F75078"/>
    <w:rsid w:val="00F772B9"/>
    <w:rsid w:val="00F800D6"/>
    <w:rsid w:val="00F845F8"/>
    <w:rsid w:val="00F85A49"/>
    <w:rsid w:val="00F85DE5"/>
    <w:rsid w:val="00FB35DC"/>
    <w:rsid w:val="00FB5FAC"/>
    <w:rsid w:val="00FC2177"/>
    <w:rsid w:val="00FC472E"/>
    <w:rsid w:val="00FC6A1D"/>
    <w:rsid w:val="00FD2EBE"/>
    <w:rsid w:val="00FF364D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358C9"/>
  <w14:defaultImageDpi w14:val="32767"/>
  <w15:chartTrackingRefBased/>
  <w15:docId w15:val="{919AEF28-957C-45E8-87D1-647C4116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36272"/>
    <w:pPr>
      <w:widowControl w:val="0"/>
      <w:jc w:val="both"/>
    </w:pPr>
  </w:style>
  <w:style w:type="paragraph" w:styleId="1">
    <w:name w:val="heading 1"/>
    <w:basedOn w:val="a2"/>
    <w:next w:val="a3"/>
    <w:link w:val="10"/>
    <w:uiPriority w:val="9"/>
    <w:qFormat/>
    <w:rsid w:val="00736272"/>
    <w:pPr>
      <w:keepNext/>
      <w:keepLines/>
      <w:widowControl/>
      <w:numPr>
        <w:numId w:val="41"/>
      </w:numPr>
      <w:spacing w:before="160" w:after="16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2"/>
    <w:next w:val="a3"/>
    <w:link w:val="20"/>
    <w:uiPriority w:val="9"/>
    <w:qFormat/>
    <w:rsid w:val="00736272"/>
    <w:pPr>
      <w:keepNext/>
      <w:keepLines/>
      <w:widowControl/>
      <w:numPr>
        <w:ilvl w:val="1"/>
        <w:numId w:val="41"/>
      </w:numPr>
      <w:spacing w:before="12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3"/>
    <w:link w:val="30"/>
    <w:uiPriority w:val="9"/>
    <w:qFormat/>
    <w:rsid w:val="00736272"/>
    <w:pPr>
      <w:keepNext/>
      <w:keepLines/>
      <w:widowControl/>
      <w:numPr>
        <w:ilvl w:val="2"/>
        <w:numId w:val="41"/>
      </w:numPr>
      <w:spacing w:line="360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3"/>
    <w:link w:val="40"/>
    <w:uiPriority w:val="9"/>
    <w:qFormat/>
    <w:rsid w:val="00736272"/>
    <w:pPr>
      <w:keepNext/>
      <w:keepLines/>
      <w:widowControl/>
      <w:numPr>
        <w:ilvl w:val="3"/>
        <w:numId w:val="41"/>
      </w:numPr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3"/>
    <w:link w:val="50"/>
    <w:uiPriority w:val="9"/>
    <w:qFormat/>
    <w:rsid w:val="00736272"/>
    <w:pPr>
      <w:keepNext/>
      <w:keepLines/>
      <w:widowControl/>
      <w:numPr>
        <w:ilvl w:val="4"/>
        <w:numId w:val="41"/>
      </w:numPr>
      <w:jc w:val="left"/>
      <w:outlineLvl w:val="4"/>
    </w:pPr>
    <w:rPr>
      <w:rFonts w:asciiTheme="majorHAnsi" w:eastAsiaTheme="majorEastAsia" w:hAnsiTheme="majorHAnsi"/>
      <w:b/>
      <w:bCs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rsid w:val="007362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39"/>
    <w:rsid w:val="00736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a3">
    <w:name w:val="手册正文"/>
    <w:basedOn w:val="a2"/>
    <w:link w:val="a8"/>
    <w:qFormat/>
    <w:rsid w:val="00736272"/>
    <w:pPr>
      <w:ind w:firstLineChars="200" w:firstLine="200"/>
    </w:pPr>
  </w:style>
  <w:style w:type="character" w:customStyle="1" w:styleId="a8">
    <w:name w:val="手册正文 字符"/>
    <w:basedOn w:val="a4"/>
    <w:link w:val="a3"/>
    <w:rsid w:val="00736272"/>
  </w:style>
  <w:style w:type="character" w:customStyle="1" w:styleId="10">
    <w:name w:val="标题 1 字符"/>
    <w:basedOn w:val="a4"/>
    <w:link w:val="1"/>
    <w:uiPriority w:val="9"/>
    <w:rsid w:val="00736272"/>
    <w:rPr>
      <w:b/>
      <w:bCs/>
      <w:kern w:val="44"/>
      <w:sz w:val="36"/>
      <w:szCs w:val="44"/>
    </w:rPr>
  </w:style>
  <w:style w:type="character" w:customStyle="1" w:styleId="20">
    <w:name w:val="标题 2 字符"/>
    <w:basedOn w:val="a4"/>
    <w:link w:val="2"/>
    <w:uiPriority w:val="9"/>
    <w:rsid w:val="00736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4"/>
    <w:link w:val="3"/>
    <w:uiPriority w:val="9"/>
    <w:rsid w:val="00736272"/>
    <w:rPr>
      <w:b/>
      <w:bCs/>
      <w:sz w:val="28"/>
      <w:szCs w:val="32"/>
    </w:rPr>
  </w:style>
  <w:style w:type="paragraph" w:customStyle="1" w:styleId="a0">
    <w:name w:val="图片标签"/>
    <w:basedOn w:val="a2"/>
    <w:next w:val="a3"/>
    <w:link w:val="a9"/>
    <w:qFormat/>
    <w:rsid w:val="00736272"/>
    <w:pPr>
      <w:numPr>
        <w:ilvl w:val="5"/>
        <w:numId w:val="41"/>
      </w:numPr>
      <w:spacing w:afterLines="25" w:after="25"/>
      <w:jc w:val="center"/>
    </w:pPr>
    <w:rPr>
      <w:sz w:val="18"/>
    </w:rPr>
  </w:style>
  <w:style w:type="character" w:customStyle="1" w:styleId="a9">
    <w:name w:val="图片标签 字符"/>
    <w:basedOn w:val="a4"/>
    <w:link w:val="a0"/>
    <w:rsid w:val="00736272"/>
    <w:rPr>
      <w:sz w:val="18"/>
    </w:rPr>
  </w:style>
  <w:style w:type="paragraph" w:customStyle="1" w:styleId="aa">
    <w:name w:val="手册图片"/>
    <w:basedOn w:val="a2"/>
    <w:next w:val="a0"/>
    <w:link w:val="ab"/>
    <w:qFormat/>
    <w:rsid w:val="00736272"/>
    <w:pPr>
      <w:keepNext/>
      <w:spacing w:beforeLines="25" w:before="25"/>
      <w:jc w:val="center"/>
    </w:pPr>
  </w:style>
  <w:style w:type="character" w:customStyle="1" w:styleId="ab">
    <w:name w:val="手册图片 字符"/>
    <w:basedOn w:val="a4"/>
    <w:link w:val="aa"/>
    <w:rsid w:val="00736272"/>
  </w:style>
  <w:style w:type="paragraph" w:customStyle="1" w:styleId="a1">
    <w:name w:val="表格标签"/>
    <w:basedOn w:val="a2"/>
    <w:next w:val="a2"/>
    <w:link w:val="ac"/>
    <w:qFormat/>
    <w:rsid w:val="00736272"/>
    <w:pPr>
      <w:keepNext/>
      <w:numPr>
        <w:ilvl w:val="6"/>
        <w:numId w:val="41"/>
      </w:numPr>
      <w:spacing w:beforeLines="25" w:before="25"/>
      <w:jc w:val="center"/>
    </w:pPr>
    <w:rPr>
      <w:sz w:val="18"/>
    </w:rPr>
  </w:style>
  <w:style w:type="character" w:customStyle="1" w:styleId="ac">
    <w:name w:val="表格标签 字符"/>
    <w:basedOn w:val="a4"/>
    <w:link w:val="a1"/>
    <w:rsid w:val="00736272"/>
    <w:rPr>
      <w:sz w:val="18"/>
    </w:rPr>
  </w:style>
  <w:style w:type="table" w:customStyle="1" w:styleId="ad">
    <w:name w:val="手册表格"/>
    <w:basedOn w:val="a5"/>
    <w:uiPriority w:val="99"/>
    <w:rsid w:val="00736272"/>
    <w:tblPr>
      <w:tblBorders>
        <w:top w:val="single" w:sz="12" w:space="0" w:color="auto"/>
        <w:bottom w:val="single" w:sz="12" w:space="0" w:color="auto"/>
      </w:tblBorders>
    </w:tblPr>
    <w:trPr>
      <w:hidden/>
    </w:trPr>
    <w:tblStylePr w:type="firstRow">
      <w:pPr>
        <w:jc w:val="center"/>
      </w:pPr>
      <w:tblPr/>
      <w:trPr>
        <w:hidden/>
      </w:trPr>
      <w:tcPr>
        <w:tcBorders>
          <w:bottom w:val="single" w:sz="4" w:space="0" w:color="auto"/>
        </w:tcBorders>
        <w:vAlign w:val="center"/>
      </w:tcPr>
    </w:tblStylePr>
  </w:style>
  <w:style w:type="character" w:styleId="ae">
    <w:name w:val="Placeholder Text"/>
    <w:basedOn w:val="a4"/>
    <w:uiPriority w:val="99"/>
    <w:semiHidden/>
    <w:rsid w:val="00736272"/>
    <w:rPr>
      <w:color w:val="808080"/>
    </w:rPr>
  </w:style>
  <w:style w:type="numbering" w:customStyle="1" w:styleId="a">
    <w:name w:val="手册列表"/>
    <w:basedOn w:val="a6"/>
    <w:uiPriority w:val="99"/>
    <w:rsid w:val="00736272"/>
    <w:pPr>
      <w:numPr>
        <w:numId w:val="1"/>
      </w:numPr>
    </w:pPr>
  </w:style>
  <w:style w:type="paragraph" w:customStyle="1" w:styleId="af">
    <w:name w:val="手册公式"/>
    <w:basedOn w:val="a2"/>
    <w:next w:val="a3"/>
    <w:link w:val="af0"/>
    <w:rsid w:val="00736272"/>
    <w:pPr>
      <w:jc w:val="center"/>
    </w:pPr>
  </w:style>
  <w:style w:type="character" w:customStyle="1" w:styleId="af0">
    <w:name w:val="手册公式 字符"/>
    <w:basedOn w:val="a4"/>
    <w:link w:val="af"/>
    <w:rsid w:val="00736272"/>
  </w:style>
  <w:style w:type="paragraph" w:styleId="af1">
    <w:name w:val="List Paragraph"/>
    <w:basedOn w:val="a2"/>
    <w:uiPriority w:val="34"/>
    <w:qFormat/>
    <w:rsid w:val="00736272"/>
    <w:pPr>
      <w:ind w:firstLineChars="200" w:firstLine="420"/>
    </w:pPr>
  </w:style>
  <w:style w:type="character" w:customStyle="1" w:styleId="40">
    <w:name w:val="标题 4 字符"/>
    <w:basedOn w:val="a4"/>
    <w:link w:val="4"/>
    <w:uiPriority w:val="9"/>
    <w:rsid w:val="00736272"/>
    <w:rPr>
      <w:rFonts w:asciiTheme="majorHAnsi" w:eastAsiaTheme="majorEastAsia" w:hAnsiTheme="majorHAnsi" w:cstheme="majorBidi"/>
      <w:b/>
      <w:bCs/>
      <w:szCs w:val="28"/>
    </w:rPr>
  </w:style>
  <w:style w:type="paragraph" w:styleId="af2">
    <w:name w:val="footnote text"/>
    <w:basedOn w:val="a2"/>
    <w:link w:val="af3"/>
    <w:uiPriority w:val="99"/>
    <w:semiHidden/>
    <w:unhideWhenUsed/>
    <w:rsid w:val="00736272"/>
    <w:pPr>
      <w:snapToGrid w:val="0"/>
      <w:jc w:val="left"/>
    </w:pPr>
    <w:rPr>
      <w:sz w:val="18"/>
      <w:szCs w:val="18"/>
    </w:rPr>
  </w:style>
  <w:style w:type="character" w:customStyle="1" w:styleId="50">
    <w:name w:val="标题 5 字符"/>
    <w:basedOn w:val="a4"/>
    <w:link w:val="5"/>
    <w:uiPriority w:val="9"/>
    <w:rsid w:val="00736272"/>
    <w:rPr>
      <w:rFonts w:asciiTheme="majorHAnsi" w:eastAsiaTheme="majorEastAsia" w:hAnsiTheme="majorHAnsi"/>
      <w:b/>
      <w:bCs/>
      <w:szCs w:val="28"/>
    </w:rPr>
  </w:style>
  <w:style w:type="character" w:customStyle="1" w:styleId="af3">
    <w:name w:val="脚注文本 字符"/>
    <w:basedOn w:val="a4"/>
    <w:link w:val="af2"/>
    <w:uiPriority w:val="99"/>
    <w:semiHidden/>
    <w:rsid w:val="00736272"/>
    <w:rPr>
      <w:sz w:val="18"/>
      <w:szCs w:val="18"/>
    </w:rPr>
  </w:style>
  <w:style w:type="character" w:styleId="af4">
    <w:name w:val="footnote reference"/>
    <w:basedOn w:val="a4"/>
    <w:uiPriority w:val="99"/>
    <w:semiHidden/>
    <w:unhideWhenUsed/>
    <w:rsid w:val="00736272"/>
    <w:rPr>
      <w:vertAlign w:val="superscript"/>
    </w:rPr>
  </w:style>
  <w:style w:type="character" w:customStyle="1" w:styleId="60">
    <w:name w:val="标题 6 字符"/>
    <w:basedOn w:val="a4"/>
    <w:link w:val="6"/>
    <w:uiPriority w:val="9"/>
    <w:rsid w:val="0073627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5">
    <w:name w:val="annotation text"/>
    <w:basedOn w:val="a2"/>
    <w:link w:val="af6"/>
    <w:uiPriority w:val="99"/>
    <w:semiHidden/>
    <w:unhideWhenUsed/>
    <w:rsid w:val="00736272"/>
    <w:pPr>
      <w:jc w:val="left"/>
    </w:pPr>
  </w:style>
  <w:style w:type="character" w:customStyle="1" w:styleId="af6">
    <w:name w:val="批注文字 字符"/>
    <w:basedOn w:val="a4"/>
    <w:link w:val="af5"/>
    <w:uiPriority w:val="99"/>
    <w:semiHidden/>
    <w:rsid w:val="00736272"/>
  </w:style>
  <w:style w:type="character" w:styleId="af7">
    <w:name w:val="annotation reference"/>
    <w:basedOn w:val="a4"/>
    <w:uiPriority w:val="99"/>
    <w:semiHidden/>
    <w:unhideWhenUsed/>
    <w:rsid w:val="00736272"/>
    <w:rPr>
      <w:sz w:val="21"/>
      <w:szCs w:val="21"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736272"/>
    <w:rPr>
      <w:b/>
      <w:bCs/>
    </w:rPr>
  </w:style>
  <w:style w:type="character" w:customStyle="1" w:styleId="af9">
    <w:name w:val="批注主题 字符"/>
    <w:basedOn w:val="af6"/>
    <w:link w:val="af8"/>
    <w:uiPriority w:val="99"/>
    <w:semiHidden/>
    <w:rsid w:val="00736272"/>
    <w:rPr>
      <w:b/>
      <w:bCs/>
    </w:rPr>
  </w:style>
  <w:style w:type="table" w:styleId="11">
    <w:name w:val="Grid Table 1 Light"/>
    <w:basedOn w:val="a5"/>
    <w:uiPriority w:val="46"/>
    <w:rsid w:val="0073627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Table Grid 5"/>
    <w:basedOn w:val="a5"/>
    <w:rsid w:val="00736272"/>
    <w:pPr>
      <w:widowControl w:val="0"/>
      <w:adjustRightInd w:val="0"/>
      <w:snapToGrid w:val="0"/>
      <w:spacing w:line="312" w:lineRule="atLeast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rPr>
      <w:hidden/>
    </w:trPr>
    <w:tcPr>
      <w:shd w:val="clear" w:color="auto" w:fill="auto"/>
    </w:tcPr>
    <w:tblStylePr w:type="firstRow">
      <w:tblPr/>
      <w:trPr>
        <w:hidden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rPr>
        <w:hidden/>
      </w:trPr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fa">
    <w:name w:val="Grid Table Light"/>
    <w:basedOn w:val="a5"/>
    <w:uiPriority w:val="40"/>
    <w:rsid w:val="007362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paragraph" w:styleId="afb">
    <w:name w:val="footer"/>
    <w:basedOn w:val="a2"/>
    <w:link w:val="afc"/>
    <w:uiPriority w:val="99"/>
    <w:unhideWhenUsed/>
    <w:rsid w:val="0073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4"/>
    <w:link w:val="afb"/>
    <w:uiPriority w:val="99"/>
    <w:rsid w:val="00736272"/>
    <w:rPr>
      <w:sz w:val="18"/>
      <w:szCs w:val="18"/>
    </w:rPr>
  </w:style>
  <w:style w:type="paragraph" w:styleId="afd">
    <w:name w:val="header"/>
    <w:basedOn w:val="a2"/>
    <w:link w:val="afe"/>
    <w:uiPriority w:val="99"/>
    <w:unhideWhenUsed/>
    <w:rsid w:val="0073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e">
    <w:name w:val="页眉 字符"/>
    <w:basedOn w:val="a4"/>
    <w:link w:val="afd"/>
    <w:uiPriority w:val="99"/>
    <w:rsid w:val="00736272"/>
    <w:rPr>
      <w:sz w:val="18"/>
      <w:szCs w:val="18"/>
    </w:rPr>
  </w:style>
  <w:style w:type="paragraph" w:styleId="aff">
    <w:name w:val="Normal (Web)"/>
    <w:basedOn w:val="a2"/>
    <w:uiPriority w:val="99"/>
    <w:unhideWhenUsed/>
    <w:rsid w:val="007362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ff0">
    <w:name w:val="正文缩进 字符"/>
    <w:aliases w:val="正文（首行缩进两字） 字符"/>
    <w:basedOn w:val="a4"/>
    <w:link w:val="aff1"/>
    <w:rsid w:val="00736272"/>
    <w:rPr>
      <w:rFonts w:ascii="Arial" w:hAnsi="Arial"/>
    </w:rPr>
  </w:style>
  <w:style w:type="paragraph" w:styleId="aff1">
    <w:name w:val="Normal Indent"/>
    <w:aliases w:val="正文（首行缩进两字）"/>
    <w:basedOn w:val="a2"/>
    <w:link w:val="aff0"/>
    <w:rsid w:val="00736272"/>
    <w:pPr>
      <w:spacing w:line="340" w:lineRule="atLeast"/>
      <w:ind w:firstLineChars="200" w:firstLine="420"/>
    </w:pPr>
    <w:rPr>
      <w:rFonts w:ascii="Arial" w:hAnsi="Arial"/>
    </w:rPr>
  </w:style>
  <w:style w:type="paragraph" w:customStyle="1" w:styleId="aff2">
    <w:name w:val="黑体加粗"/>
    <w:basedOn w:val="a3"/>
    <w:next w:val="a3"/>
    <w:link w:val="aff3"/>
    <w:qFormat/>
    <w:rsid w:val="00736272"/>
    <w:pPr>
      <w:ind w:firstLine="420"/>
    </w:pPr>
    <w:rPr>
      <w:rFonts w:eastAsia="黑体"/>
      <w:b/>
    </w:rPr>
  </w:style>
  <w:style w:type="character" w:customStyle="1" w:styleId="aff3">
    <w:name w:val="黑体加粗 字符"/>
    <w:basedOn w:val="a8"/>
    <w:link w:val="aff2"/>
    <w:rsid w:val="00736272"/>
    <w:rPr>
      <w:rFonts w:eastAsia="黑体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XLF\DC-CA-SA-Lab\doc\&#23454;&#39564;&#25351;&#23548;&#25163;&#2087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实验指导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04A10A9-1321-49A3-8197-45CAFDB7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实验指导手册模板.dotx</Template>
  <TotalTime>1007</TotalTime>
  <Pages>5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 Xi</dc:creator>
  <cp:keywords/>
  <dc:description/>
  <cp:lastModifiedBy>Xi Lifeng</cp:lastModifiedBy>
  <cp:revision>29</cp:revision>
  <dcterms:created xsi:type="dcterms:W3CDTF">2024-01-29T04:50:00Z</dcterms:created>
  <dcterms:modified xsi:type="dcterms:W3CDTF">2024-02-29T09:34:00Z</dcterms:modified>
</cp:coreProperties>
</file>